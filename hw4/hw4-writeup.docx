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0AFA" w14:textId="77777777" w:rsidR="00F13BD6" w:rsidRDefault="00F13BD6" w:rsidP="00FA69C7">
      <w:pPr>
        <w:ind w:firstLine="0"/>
        <w:rPr>
          <w:rFonts w:ascii="Times New Roman" w:hAnsi="Times New Roman" w:cs="Times New Roman"/>
          <w:lang w:val="vi-VN"/>
        </w:rPr>
      </w:pPr>
      <w:r w:rsidRPr="00A06197">
        <w:rPr>
          <w:rFonts w:ascii="Times New Roman" w:hAnsi="Times New Roman" w:cs="Times New Roman"/>
          <w:lang w:val="vi-VN"/>
        </w:rPr>
        <w:t>Tony</w:t>
      </w:r>
      <w:r>
        <w:rPr>
          <w:rFonts w:ascii="Times New Roman" w:hAnsi="Times New Roman" w:cs="Times New Roman"/>
          <w:lang w:val="vi-VN"/>
        </w:rPr>
        <w:t xml:space="preserve"> Nguyen</w:t>
      </w:r>
    </w:p>
    <w:p w14:paraId="738CE193" w14:textId="36E43E70" w:rsidR="00F13BD6" w:rsidRPr="00C8465E" w:rsidRDefault="006D2FEF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Shawn Bowers</w:t>
      </w:r>
    </w:p>
    <w:p w14:paraId="7EB6AC8D" w14:textId="438A6923" w:rsidR="00F13BD6" w:rsidRDefault="006D2FEF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CPSC 321 01</w:t>
      </w:r>
    </w:p>
    <w:p w14:paraId="410689A5" w14:textId="40EC897A" w:rsidR="00F13BD6" w:rsidRDefault="00C8465E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D2FEF">
        <w:rPr>
          <w:rFonts w:ascii="Times New Roman" w:hAnsi="Times New Roman" w:cs="Times New Roman"/>
        </w:rPr>
        <w:t>7</w:t>
      </w:r>
      <w:r w:rsidR="00F13BD6">
        <w:rPr>
          <w:rFonts w:ascii="Times New Roman" w:hAnsi="Times New Roman" w:cs="Times New Roman"/>
        </w:rPr>
        <w:t xml:space="preserve"> </w:t>
      </w:r>
      <w:r w:rsidR="006D2FEF">
        <w:rPr>
          <w:rFonts w:ascii="Times New Roman" w:hAnsi="Times New Roman" w:cs="Times New Roman"/>
        </w:rPr>
        <w:t>October</w:t>
      </w:r>
      <w:r w:rsidR="00F13BD6">
        <w:rPr>
          <w:rFonts w:ascii="Times New Roman" w:hAnsi="Times New Roman" w:cs="Times New Roman"/>
        </w:rPr>
        <w:t xml:space="preserve"> 202</w:t>
      </w:r>
      <w:r w:rsidR="006D2FEF">
        <w:rPr>
          <w:rFonts w:ascii="Times New Roman" w:hAnsi="Times New Roman" w:cs="Times New Roman"/>
        </w:rPr>
        <w:t>3</w:t>
      </w:r>
    </w:p>
    <w:p w14:paraId="45EC00A2" w14:textId="77777777" w:rsidR="006D2FEF" w:rsidRDefault="006D2FEF" w:rsidP="006D2FEF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4</w:t>
      </w:r>
    </w:p>
    <w:p w14:paraId="765996FB" w14:textId="2D97ED23" w:rsidR="00DB028B" w:rsidRDefault="006D2FEF" w:rsidP="006D2FEF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F</w:t>
      </w:r>
      <w:r w:rsidRPr="006D2FEF">
        <w:rPr>
          <w:rFonts w:ascii="Times New Roman" w:eastAsia="Times New Roman" w:hAnsi="Times New Roman" w:cs="Times New Roman"/>
          <w:color w:val="000000"/>
          <w:lang w:eastAsia="en-US"/>
        </w:rPr>
        <w:t xml:space="preserve">ind the countries with low inflation and a high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GDP.</w:t>
      </w:r>
    </w:p>
    <w:p w14:paraId="0CDA8090" w14:textId="4C380901" w:rsidR="00CF75FC" w:rsidRDefault="00AB7573" w:rsidP="00CF75FC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AB7573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1CBE4BA6" wp14:editId="09EFEF03">
            <wp:extent cx="5224125" cy="1013012"/>
            <wp:effectExtent l="0" t="0" r="0" b="3175"/>
            <wp:docPr id="98836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64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854" cy="103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4061" w14:textId="119F09E0" w:rsidR="006D2FEF" w:rsidRDefault="006D2FEF" w:rsidP="006D2FEF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F</w:t>
      </w:r>
      <w:r w:rsidRPr="006D2FEF">
        <w:rPr>
          <w:rFonts w:ascii="Times New Roman" w:eastAsia="Times New Roman" w:hAnsi="Times New Roman" w:cs="Times New Roman"/>
          <w:color w:val="000000"/>
          <w:lang w:eastAsia="en-US"/>
        </w:rPr>
        <w:t>ind all provinces that have a small total area that are in a country with high inflation.</w:t>
      </w:r>
    </w:p>
    <w:p w14:paraId="25B63217" w14:textId="7CE15108" w:rsidR="00AB7573" w:rsidRDefault="00AB7573" w:rsidP="00AB7573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AB7573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6AEE93BE" wp14:editId="4AC0C1FE">
            <wp:extent cx="5223510" cy="1825438"/>
            <wp:effectExtent l="0" t="0" r="0" b="3810"/>
            <wp:docPr id="1840914165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14165" name="Picture 1" descr="A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672" cy="183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8A67" w14:textId="7BDC122F" w:rsidR="006D2FEF" w:rsidRDefault="006D2FEF" w:rsidP="006D2FEF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Rewrite (2) using JOIN.</w:t>
      </w:r>
    </w:p>
    <w:p w14:paraId="07C7F03D" w14:textId="6D8F38AA" w:rsidR="00AB7573" w:rsidRDefault="00AB7573" w:rsidP="00AB7573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AB7573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2A7DBD48" wp14:editId="6D7B029A">
            <wp:extent cx="5223510" cy="1904126"/>
            <wp:effectExtent l="0" t="0" r="0" b="1270"/>
            <wp:docPr id="16054438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43893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989" cy="191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85DC" w14:textId="579F4EBF" w:rsidR="006D2FEF" w:rsidRDefault="0031767B" w:rsidP="006D2FEF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>F</w:t>
      </w:r>
      <w:r w:rsidRPr="0031767B">
        <w:rPr>
          <w:rFonts w:ascii="Times New Roman" w:eastAsia="Times New Roman" w:hAnsi="Times New Roman" w:cs="Times New Roman"/>
          <w:color w:val="000000"/>
          <w:lang w:eastAsia="en-US"/>
        </w:rPr>
        <w:t>ind the unique set of all provinces that have at least one city with a population greater than a specific value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120709AA" w14:textId="12184C61" w:rsidR="00AB7573" w:rsidRDefault="002A556A" w:rsidP="00AB7573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2A556A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4936EAB2" wp14:editId="40277CDE">
            <wp:extent cx="5342965" cy="2504229"/>
            <wp:effectExtent l="0" t="0" r="3810" b="0"/>
            <wp:docPr id="147510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06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389" cy="252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97BD" w14:textId="5C57418C" w:rsidR="0031767B" w:rsidRDefault="0031767B" w:rsidP="006D2FEF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Rewrite (4) using JOIN.</w:t>
      </w:r>
    </w:p>
    <w:p w14:paraId="5C459610" w14:textId="333E133B" w:rsidR="002A556A" w:rsidRDefault="002A556A" w:rsidP="002A556A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2A556A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6F748E14" wp14:editId="060A8B22">
            <wp:extent cx="5342890" cy="2520177"/>
            <wp:effectExtent l="0" t="0" r="3810" b="0"/>
            <wp:docPr id="7028124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12438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8331" cy="253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4AC8" w14:textId="77777777" w:rsidR="002A556A" w:rsidRDefault="002A556A">
      <w:p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br w:type="page"/>
      </w:r>
    </w:p>
    <w:p w14:paraId="270E209D" w14:textId="57BBE4C5" w:rsidR="0031767B" w:rsidRDefault="0031767B" w:rsidP="006D2FEF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>Find</w:t>
      </w:r>
      <w:r w:rsidRPr="0031767B">
        <w:rPr>
          <w:rFonts w:ascii="Times New Roman" w:eastAsia="Times New Roman" w:hAnsi="Times New Roman" w:cs="Times New Roman"/>
          <w:color w:val="000000"/>
          <w:lang w:eastAsia="en-US"/>
        </w:rPr>
        <w:t xml:space="preserve"> the unique set of all provinces with at least two cities having a population greater than a specific value.</w:t>
      </w:r>
    </w:p>
    <w:p w14:paraId="4E4CF3FA" w14:textId="29A88712" w:rsidR="002A556A" w:rsidRDefault="002A556A" w:rsidP="002A556A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2A556A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41527DD4" wp14:editId="6FD217A4">
            <wp:extent cx="5271247" cy="1724418"/>
            <wp:effectExtent l="0" t="0" r="0" b="3175"/>
            <wp:docPr id="8226729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7299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7186" cy="175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3648" w14:textId="115C49E2" w:rsidR="0031767B" w:rsidRDefault="0031767B" w:rsidP="006D2FEF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Rewrite (6) using JOIN.</w:t>
      </w:r>
    </w:p>
    <w:p w14:paraId="187EA3D7" w14:textId="727C712C" w:rsidR="002A556A" w:rsidRDefault="00406AEA" w:rsidP="002A556A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406AEA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2B0E971A" wp14:editId="711C407C">
            <wp:extent cx="5271135" cy="1771687"/>
            <wp:effectExtent l="0" t="0" r="0" b="6350"/>
            <wp:docPr id="2150724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2405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352" cy="17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0336" w14:textId="77777777" w:rsidR="00406AEA" w:rsidRDefault="00406AEA">
      <w:p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br w:type="page"/>
      </w:r>
    </w:p>
    <w:p w14:paraId="67B90291" w14:textId="15C42584" w:rsidR="0031767B" w:rsidRDefault="0031767B" w:rsidP="006D2FEF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>F</w:t>
      </w:r>
      <w:r w:rsidRPr="0031767B">
        <w:rPr>
          <w:rFonts w:ascii="Times New Roman" w:eastAsia="Times New Roman" w:hAnsi="Times New Roman" w:cs="Times New Roman"/>
          <w:color w:val="000000"/>
          <w:lang w:eastAsia="en-US"/>
        </w:rPr>
        <w:t>ind pairs of different cities with the same population</w:t>
      </w:r>
      <w:r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107D859A" w14:textId="57CC82E3" w:rsidR="00406AEA" w:rsidRDefault="00406AEA" w:rsidP="00406AEA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406AEA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5BC620C5" wp14:editId="72ECBD93">
            <wp:extent cx="5423937" cy="5242560"/>
            <wp:effectExtent l="0" t="0" r="0" b="2540"/>
            <wp:docPr id="16261220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22069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6174" cy="525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2EBE" w14:textId="353D09B9" w:rsidR="0031767B" w:rsidRDefault="0031767B" w:rsidP="006D2FEF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Find</w:t>
      </w:r>
      <w:r w:rsidRPr="0031767B">
        <w:rPr>
          <w:rFonts w:ascii="Times New Roman" w:eastAsia="Times New Roman" w:hAnsi="Times New Roman" w:cs="Times New Roman"/>
          <w:color w:val="000000"/>
          <w:lang w:eastAsia="en-US"/>
        </w:rPr>
        <w:t xml:space="preserve"> all countries with a high GDP and low inflation that border a country with a low GDP and high inflation.</w:t>
      </w:r>
    </w:p>
    <w:p w14:paraId="2E59F29D" w14:textId="7772CD11" w:rsidR="00406AEA" w:rsidRDefault="00E33286" w:rsidP="00406AEA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E33286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0A31F57F" wp14:editId="30DCCEB9">
            <wp:extent cx="2377440" cy="703294"/>
            <wp:effectExtent l="0" t="0" r="2540" b="0"/>
            <wp:docPr id="3688633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63319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70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FCB7" w14:textId="77777777" w:rsidR="00E33286" w:rsidRDefault="00E33286">
      <w:p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br w:type="page"/>
      </w:r>
    </w:p>
    <w:p w14:paraId="259610E1" w14:textId="4576D909" w:rsidR="0031767B" w:rsidRDefault="0031767B" w:rsidP="006D2FEF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>Rewrite (9) using JOIN</w:t>
      </w:r>
      <w:r w:rsidR="00CF75FC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224C7FA3" w14:textId="61935866" w:rsidR="00E33286" w:rsidRDefault="00E33286" w:rsidP="00E33286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E33286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6CB33D49" wp14:editId="53F56B1C">
            <wp:extent cx="2545080" cy="718902"/>
            <wp:effectExtent l="0" t="0" r="0" b="5080"/>
            <wp:docPr id="19152791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79183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71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D576" w14:textId="1724C772" w:rsidR="0031767B" w:rsidRDefault="00CF75FC" w:rsidP="00CF75FC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CF75FC">
        <w:rPr>
          <w:rFonts w:ascii="Times New Roman" w:eastAsia="Times New Roman" w:hAnsi="Times New Roman" w:cs="Times New Roman"/>
          <w:color w:val="000000"/>
          <w:lang w:eastAsia="en-US"/>
        </w:rPr>
        <w:t>Find pairs of neighboring countries that share a border and have a significant difference in GDP per capita. Specifically, retrieve pairs of countries with a border length greater</w:t>
      </w:r>
      <w:r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r w:rsidRPr="00CF75FC">
        <w:rPr>
          <w:rFonts w:ascii="Times New Roman" w:eastAsia="Times New Roman" w:hAnsi="Times New Roman" w:cs="Times New Roman"/>
          <w:color w:val="000000"/>
          <w:lang w:eastAsia="en-US"/>
        </w:rPr>
        <w:t>than 300 kilometers and where the difference in GDP per capita between the countries is greater than $5,000.</w:t>
      </w:r>
    </w:p>
    <w:p w14:paraId="53A5B7A0" w14:textId="0FAB5B95" w:rsidR="00E33286" w:rsidRDefault="00E33286" w:rsidP="00E33286">
      <w:pPr>
        <w:pStyle w:val="ListParagraph"/>
        <w:suppressAutoHyphens w:val="0"/>
        <w:ind w:firstLine="0"/>
        <w:rPr>
          <w:rFonts w:ascii="Times New Roman" w:eastAsia="Times New Roman" w:hAnsi="Times New Roman" w:cs="Times New Roman"/>
          <w:color w:val="000000"/>
          <w:lang w:eastAsia="en-US"/>
        </w:rPr>
      </w:pPr>
      <w:r w:rsidRPr="00E33286">
        <w:rPr>
          <w:rFonts w:ascii="Times New Roman" w:eastAsia="Times New Roman" w:hAnsi="Times New Roman" w:cs="Times New Roman"/>
          <w:color w:val="000000"/>
          <w:lang w:eastAsia="en-US"/>
        </w:rPr>
        <w:drawing>
          <wp:inline distT="0" distB="0" distL="0" distR="0" wp14:anchorId="3BE52837" wp14:editId="2D9455E0">
            <wp:extent cx="5501640" cy="1725728"/>
            <wp:effectExtent l="0" t="0" r="0" b="1905"/>
            <wp:docPr id="14142188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18843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269" cy="17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C9A9" w14:textId="0BFD0EA9" w:rsidR="00E33286" w:rsidRDefault="00E33286" w:rsidP="00E33286">
      <w:pPr>
        <w:pStyle w:val="ListParagraph"/>
        <w:numPr>
          <w:ilvl w:val="0"/>
          <w:numId w:val="17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Issues and Challenges</w:t>
      </w:r>
    </w:p>
    <w:p w14:paraId="4AE89431" w14:textId="557B766B" w:rsidR="00E33286" w:rsidRDefault="00E33286" w:rsidP="00E33286">
      <w:pPr>
        <w:pStyle w:val="ListParagraph"/>
        <w:numPr>
          <w:ilvl w:val="0"/>
          <w:numId w:val="18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I don’t have any significant issues completing this assignment.</w:t>
      </w:r>
    </w:p>
    <w:p w14:paraId="0B234499" w14:textId="2132B916" w:rsidR="00E33286" w:rsidRPr="00E33286" w:rsidRDefault="000419B4" w:rsidP="00E33286">
      <w:pPr>
        <w:pStyle w:val="ListParagraph"/>
        <w:numPr>
          <w:ilvl w:val="0"/>
          <w:numId w:val="18"/>
        </w:numPr>
        <w:suppressAutoHyphens w:val="0"/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Something I find challenging most is to think of cases where DISTINCT would be necessary</w:t>
      </w:r>
      <w:r w:rsidR="0017450E">
        <w:rPr>
          <w:rFonts w:ascii="Times New Roman" w:eastAsia="Times New Roman" w:hAnsi="Times New Roman" w:cs="Times New Roman"/>
          <w:color w:val="000000"/>
          <w:lang w:eastAsia="en-US"/>
        </w:rPr>
        <w:t xml:space="preserve"> or not, as there is not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“rule of thumb” for this</w:t>
      </w:r>
      <w:r w:rsidR="0017450E">
        <w:rPr>
          <w:rFonts w:ascii="Times New Roman" w:eastAsia="Times New Roman" w:hAnsi="Times New Roman" w:cs="Times New Roman"/>
          <w:color w:val="000000"/>
          <w:lang w:eastAsia="en-US"/>
        </w:rPr>
        <w:t xml:space="preserve">. </w:t>
      </w:r>
    </w:p>
    <w:sectPr w:rsidR="00E33286" w:rsidRPr="00E33286"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6B98" w14:textId="77777777" w:rsidR="00767889" w:rsidRDefault="00767889">
      <w:pPr>
        <w:spacing w:line="240" w:lineRule="auto"/>
      </w:pPr>
      <w:r>
        <w:separator/>
      </w:r>
    </w:p>
  </w:endnote>
  <w:endnote w:type="continuationSeparator" w:id="0">
    <w:p w14:paraId="54A3B792" w14:textId="77777777" w:rsidR="00767889" w:rsidRDefault="00767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78613" w14:textId="77777777" w:rsidR="00767889" w:rsidRDefault="00767889">
      <w:pPr>
        <w:spacing w:line="240" w:lineRule="auto"/>
      </w:pPr>
      <w:r>
        <w:separator/>
      </w:r>
    </w:p>
  </w:footnote>
  <w:footnote w:type="continuationSeparator" w:id="0">
    <w:p w14:paraId="698C7215" w14:textId="77777777" w:rsidR="00767889" w:rsidRDefault="007678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D9E3" w14:textId="77777777" w:rsidR="00DB028B" w:rsidRDefault="00000000">
    <w:pPr>
      <w:pStyle w:val="Header"/>
    </w:pPr>
    <w:sdt>
      <w:sdtPr>
        <w:id w:val="156853170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2</w:t>
    </w:r>
    <w:r w:rsidR="0081640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DE736" w14:textId="77777777" w:rsidR="00DB028B" w:rsidRDefault="00000000">
    <w:pPr>
      <w:pStyle w:val="Header"/>
    </w:pPr>
    <w:sdt>
      <w:sdtPr>
        <w:id w:val="-34818143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1</w:t>
    </w:r>
    <w:r w:rsidR="0081640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97216"/>
    <w:multiLevelType w:val="hybridMultilevel"/>
    <w:tmpl w:val="ECA4092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40A7314"/>
    <w:multiLevelType w:val="hybridMultilevel"/>
    <w:tmpl w:val="0A3AB5B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C804BF"/>
    <w:multiLevelType w:val="hybridMultilevel"/>
    <w:tmpl w:val="8FA64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7B0B02"/>
    <w:multiLevelType w:val="hybridMultilevel"/>
    <w:tmpl w:val="E682B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MLAOutline"/>
  </w:abstractNum>
  <w:abstractNum w:abstractNumId="17" w15:restartNumberingAfterBreak="0">
    <w:nsid w:val="7416490C"/>
    <w:multiLevelType w:val="hybridMultilevel"/>
    <w:tmpl w:val="41B2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23832">
    <w:abstractNumId w:val="9"/>
  </w:num>
  <w:num w:numId="2" w16cid:durableId="951479478">
    <w:abstractNumId w:val="7"/>
  </w:num>
  <w:num w:numId="3" w16cid:durableId="648554137">
    <w:abstractNumId w:val="6"/>
  </w:num>
  <w:num w:numId="4" w16cid:durableId="2091193200">
    <w:abstractNumId w:val="5"/>
  </w:num>
  <w:num w:numId="5" w16cid:durableId="122233586">
    <w:abstractNumId w:val="4"/>
  </w:num>
  <w:num w:numId="6" w16cid:durableId="2032605670">
    <w:abstractNumId w:val="8"/>
  </w:num>
  <w:num w:numId="7" w16cid:durableId="524101974">
    <w:abstractNumId w:val="3"/>
  </w:num>
  <w:num w:numId="8" w16cid:durableId="482237696">
    <w:abstractNumId w:val="2"/>
  </w:num>
  <w:num w:numId="9" w16cid:durableId="357973502">
    <w:abstractNumId w:val="1"/>
  </w:num>
  <w:num w:numId="10" w16cid:durableId="2099324842">
    <w:abstractNumId w:val="0"/>
  </w:num>
  <w:num w:numId="11" w16cid:durableId="851409436">
    <w:abstractNumId w:val="12"/>
  </w:num>
  <w:num w:numId="12" w16cid:durableId="2121487473">
    <w:abstractNumId w:val="15"/>
  </w:num>
  <w:num w:numId="13" w16cid:durableId="635070628">
    <w:abstractNumId w:val="16"/>
  </w:num>
  <w:num w:numId="14" w16cid:durableId="716780259">
    <w:abstractNumId w:val="14"/>
  </w:num>
  <w:num w:numId="15" w16cid:durableId="1416047618">
    <w:abstractNumId w:val="10"/>
  </w:num>
  <w:num w:numId="16" w16cid:durableId="1988587070">
    <w:abstractNumId w:val="11"/>
  </w:num>
  <w:num w:numId="17" w16cid:durableId="1857765392">
    <w:abstractNumId w:val="17"/>
  </w:num>
  <w:num w:numId="18" w16cid:durableId="10972165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EF"/>
    <w:rsid w:val="00017101"/>
    <w:rsid w:val="000245A8"/>
    <w:rsid w:val="000360FA"/>
    <w:rsid w:val="000366B6"/>
    <w:rsid w:val="000419B4"/>
    <w:rsid w:val="000549D1"/>
    <w:rsid w:val="00065AE1"/>
    <w:rsid w:val="000C3D0A"/>
    <w:rsid w:val="000F44BB"/>
    <w:rsid w:val="0010243B"/>
    <w:rsid w:val="0013407C"/>
    <w:rsid w:val="001342F7"/>
    <w:rsid w:val="00165A41"/>
    <w:rsid w:val="0017450E"/>
    <w:rsid w:val="001E1798"/>
    <w:rsid w:val="00297A58"/>
    <w:rsid w:val="002A3721"/>
    <w:rsid w:val="002A556A"/>
    <w:rsid w:val="002C784A"/>
    <w:rsid w:val="00312E37"/>
    <w:rsid w:val="00316C2B"/>
    <w:rsid w:val="0031767B"/>
    <w:rsid w:val="00357917"/>
    <w:rsid w:val="00406AEA"/>
    <w:rsid w:val="00415520"/>
    <w:rsid w:val="00526BBC"/>
    <w:rsid w:val="00527774"/>
    <w:rsid w:val="00581233"/>
    <w:rsid w:val="00585B24"/>
    <w:rsid w:val="00593420"/>
    <w:rsid w:val="00600747"/>
    <w:rsid w:val="006144A1"/>
    <w:rsid w:val="00641FAD"/>
    <w:rsid w:val="0064286D"/>
    <w:rsid w:val="00663876"/>
    <w:rsid w:val="00667D15"/>
    <w:rsid w:val="00681660"/>
    <w:rsid w:val="006B07CB"/>
    <w:rsid w:val="006D2FEF"/>
    <w:rsid w:val="006F207C"/>
    <w:rsid w:val="00722048"/>
    <w:rsid w:val="00767889"/>
    <w:rsid w:val="007835EA"/>
    <w:rsid w:val="007D04C6"/>
    <w:rsid w:val="007F27EE"/>
    <w:rsid w:val="00816401"/>
    <w:rsid w:val="0081722B"/>
    <w:rsid w:val="00851964"/>
    <w:rsid w:val="008E1BEE"/>
    <w:rsid w:val="009114A9"/>
    <w:rsid w:val="009521E9"/>
    <w:rsid w:val="00960557"/>
    <w:rsid w:val="00996C24"/>
    <w:rsid w:val="009B16C1"/>
    <w:rsid w:val="009B4DBB"/>
    <w:rsid w:val="009E29D3"/>
    <w:rsid w:val="00A26E46"/>
    <w:rsid w:val="00A31AAB"/>
    <w:rsid w:val="00A43AAA"/>
    <w:rsid w:val="00A72421"/>
    <w:rsid w:val="00AB7573"/>
    <w:rsid w:val="00AF789C"/>
    <w:rsid w:val="00B04A76"/>
    <w:rsid w:val="00B065E6"/>
    <w:rsid w:val="00B22E3A"/>
    <w:rsid w:val="00B25D9A"/>
    <w:rsid w:val="00B428E5"/>
    <w:rsid w:val="00B93258"/>
    <w:rsid w:val="00B93BF2"/>
    <w:rsid w:val="00BE7C16"/>
    <w:rsid w:val="00C04996"/>
    <w:rsid w:val="00C2783D"/>
    <w:rsid w:val="00C57569"/>
    <w:rsid w:val="00C74784"/>
    <w:rsid w:val="00C8465E"/>
    <w:rsid w:val="00C933CB"/>
    <w:rsid w:val="00CC27E3"/>
    <w:rsid w:val="00CF75FC"/>
    <w:rsid w:val="00D30105"/>
    <w:rsid w:val="00D61AFD"/>
    <w:rsid w:val="00D83850"/>
    <w:rsid w:val="00DA4336"/>
    <w:rsid w:val="00DB028B"/>
    <w:rsid w:val="00DB0E4C"/>
    <w:rsid w:val="00E137C3"/>
    <w:rsid w:val="00E33286"/>
    <w:rsid w:val="00E80D9A"/>
    <w:rsid w:val="00F00CAD"/>
    <w:rsid w:val="00F13BD6"/>
    <w:rsid w:val="00F448E0"/>
    <w:rsid w:val="00F70199"/>
    <w:rsid w:val="00FA69C7"/>
    <w:rsid w:val="00FA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8865E"/>
  <w15:chartTrackingRefBased/>
  <w15:docId w15:val="{9DCCB6B2-A286-9F43-90EB-0F63FDAA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rsid w:val="00A72421"/>
  </w:style>
  <w:style w:type="character" w:styleId="Hyperlink">
    <w:name w:val="Hyperlink"/>
    <w:basedOn w:val="DefaultParagraphFont"/>
    <w:uiPriority w:val="99"/>
    <w:unhideWhenUsed/>
    <w:rsid w:val="00065AE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A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6D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ny/Library/Group%20Containers/UBF8T346G9.Office/User%20Content.localized/Templates.localized/MLA%208th%20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87C643-7611-F845-A1C1-56FAE369088C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Nguyen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8th Template.dotx</Template>
  <TotalTime>13</TotalTime>
  <Pages>5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Cong Duy Nguyen</cp:lastModifiedBy>
  <cp:revision>1</cp:revision>
  <dcterms:created xsi:type="dcterms:W3CDTF">2023-10-20T20:53:00Z</dcterms:created>
  <dcterms:modified xsi:type="dcterms:W3CDTF">2023-10-20T21:21:00Z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grammarly_documentId">
    <vt:lpwstr>documentId_1902</vt:lpwstr>
  </property>
  <property fmtid="{D5CDD505-2E9C-101B-9397-08002B2CF9AE}" pid="5" name="grammarly_documentContext">
    <vt:lpwstr>{"goals":[],"domain":"general","emotions":[],"dialect":"american"}</vt:lpwstr>
  </property>
</Properties>
</file>