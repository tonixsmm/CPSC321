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58EA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2216F0EF" w14:textId="65E95DCB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BE3196">
        <w:rPr>
          <w:rFonts w:ascii="Times New Roman" w:hAnsi="Times New Roman" w:cs="Times New Roman"/>
        </w:rPr>
        <w:t>Shawn Bowers</w:t>
      </w:r>
    </w:p>
    <w:p w14:paraId="6525D843" w14:textId="6EA7C54A" w:rsidR="00F13BD6" w:rsidRDefault="00BE3196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321 01</w:t>
      </w:r>
    </w:p>
    <w:p w14:paraId="77E68191" w14:textId="3873B4B4" w:rsidR="00F13BD6" w:rsidRDefault="00BE3196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F13BD6">
        <w:rPr>
          <w:rFonts w:ascii="Times New Roman" w:hAnsi="Times New Roman" w:cs="Times New Roman"/>
        </w:rPr>
        <w:t xml:space="preserve"> November 202</w:t>
      </w:r>
      <w:r>
        <w:rPr>
          <w:rFonts w:ascii="Times New Roman" w:hAnsi="Times New Roman" w:cs="Times New Roman"/>
        </w:rPr>
        <w:t>3</w:t>
      </w:r>
    </w:p>
    <w:p w14:paraId="610581D9" w14:textId="23B31105" w:rsidR="00F13BD6" w:rsidRDefault="00BE3196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7</w:t>
      </w:r>
    </w:p>
    <w:p w14:paraId="2B534A82" w14:textId="2BB778AE" w:rsidR="00BE3196" w:rsidRDefault="00BE3196" w:rsidP="00BE3196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 1</w:t>
      </w:r>
    </w:p>
    <w:p w14:paraId="325AC47E" w14:textId="77777777" w:rsidR="004A1D9C" w:rsidRDefault="00BE3196" w:rsidP="004A1D9C">
      <w:pPr>
        <w:pStyle w:val="ListParagraph"/>
        <w:numPr>
          <w:ilvl w:val="0"/>
          <w:numId w:val="15"/>
        </w:numPr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>Given the original schema and the functional dependencies (FDs)</w:t>
      </w:r>
      <w:r w:rsidR="00ED4556" w:rsidRPr="004A1D9C">
        <w:rPr>
          <w:rFonts w:ascii="Times New Roman" w:eastAsia="Times New Roman" w:hAnsi="Times New Roman" w:cs="Times New Roman"/>
          <w:color w:val="000000"/>
          <w:lang w:eastAsia="en-US"/>
        </w:rPr>
        <w:t>, the primary key for the original schema is (award_type, award_year). From there, we can have the following information about the decomposed tables:</w:t>
      </w:r>
    </w:p>
    <w:p w14:paraId="0F2BEC58" w14:textId="3F83C594" w:rsidR="00ED4556" w:rsidRPr="004A1D9C" w:rsidRDefault="00ED4556" w:rsidP="004A1D9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>movie_info</w:t>
      </w:r>
      <w:r w:rsidRPr="004A1D9C">
        <w:rPr>
          <w:rFonts w:ascii="Times New Roman" w:eastAsia="Times New Roman" w:hAnsi="Times New Roman" w:cs="Times New Roman"/>
          <w:color w:val="000000"/>
          <w:vertAlign w:val="subscript"/>
          <w:lang w:eastAsia="en-US"/>
        </w:rPr>
        <w:t>1</w:t>
      </w: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 xml:space="preserve">(director, studio, studio_loc) </w:t>
      </w:r>
    </w:p>
    <w:p w14:paraId="2ADDCB78" w14:textId="66F091F6" w:rsidR="004A1D9C" w:rsidRDefault="004A1D9C" w:rsidP="004A1D9C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>Candidate key: director</w:t>
      </w:r>
      <w:r w:rsidR="00964CD8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496E187B" w14:textId="286D4C30" w:rsidR="004A1D9C" w:rsidRDefault="004A1D9C" w:rsidP="004A1D9C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Highest normal form: </w:t>
      </w:r>
      <w:r w:rsidR="009167DE">
        <w:rPr>
          <w:rFonts w:ascii="Times New Roman" w:eastAsia="Times New Roman" w:hAnsi="Times New Roman" w:cs="Times New Roman"/>
          <w:color w:val="000000"/>
          <w:lang w:eastAsia="en-US"/>
        </w:rPr>
        <w:t xml:space="preserve">2NF since we have a transitive dependency of </w:t>
      </w:r>
      <w:r w:rsidR="003762C9">
        <w:rPr>
          <w:rFonts w:ascii="Times New Roman" w:eastAsia="Times New Roman" w:hAnsi="Times New Roman" w:cs="Times New Roman"/>
          <w:color w:val="000000"/>
          <w:lang w:eastAsia="en-US"/>
        </w:rPr>
        <w:t xml:space="preserve">studio </w:t>
      </w:r>
      <w:r w:rsidR="003762C9" w:rsidRPr="003762C9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 w:rsidR="003762C9">
        <w:rPr>
          <w:rFonts w:ascii="Times New Roman" w:eastAsia="Times New Roman" w:hAnsi="Times New Roman" w:cs="Times New Roman"/>
          <w:color w:val="000000"/>
          <w:lang w:eastAsia="en-US"/>
        </w:rPr>
        <w:t xml:space="preserve"> studio_loc.</w:t>
      </w:r>
    </w:p>
    <w:p w14:paraId="61B16A5F" w14:textId="77777777" w:rsidR="004A1D9C" w:rsidRDefault="00EC41BA" w:rsidP="004A1D9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>movie_info</w:t>
      </w:r>
      <w:r w:rsidRPr="004A1D9C">
        <w:rPr>
          <w:rFonts w:ascii="Times New Roman" w:eastAsia="Times New Roman" w:hAnsi="Times New Roman" w:cs="Times New Roman"/>
          <w:color w:val="000000"/>
          <w:vertAlign w:val="subscript"/>
          <w:lang w:eastAsia="en-US"/>
        </w:rPr>
        <w:t>2</w:t>
      </w: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 xml:space="preserve">(title, director, studio) </w:t>
      </w:r>
    </w:p>
    <w:p w14:paraId="616406EF" w14:textId="7ABE05C7" w:rsidR="003762C9" w:rsidRDefault="003762C9" w:rsidP="003762C9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Candidate key: (title, director)</w:t>
      </w:r>
      <w:r w:rsidR="00964CD8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962EBA5" w14:textId="04CF0EC5" w:rsidR="003762C9" w:rsidRDefault="003762C9" w:rsidP="003762C9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Highest normal form: </w:t>
      </w:r>
      <w:r w:rsidR="006438F6">
        <w:rPr>
          <w:rFonts w:ascii="Times New Roman" w:eastAsia="Times New Roman" w:hAnsi="Times New Roman" w:cs="Times New Roman"/>
          <w:color w:val="000000"/>
          <w:lang w:eastAsia="en-US"/>
        </w:rPr>
        <w:t>1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NF since we have a partial key dependency of director </w:t>
      </w:r>
      <w:r w:rsidRPr="003762C9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studio.</w:t>
      </w:r>
    </w:p>
    <w:p w14:paraId="18FC33D8" w14:textId="77777777" w:rsidR="004A1D9C" w:rsidRDefault="00EC41BA" w:rsidP="004A1D9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>movie_info</w:t>
      </w:r>
      <w:r w:rsidRPr="004A1D9C">
        <w:rPr>
          <w:rFonts w:ascii="Times New Roman" w:eastAsia="Times New Roman" w:hAnsi="Times New Roman" w:cs="Times New Roman"/>
          <w:color w:val="000000"/>
          <w:vertAlign w:val="subscript"/>
          <w:lang w:eastAsia="en-US"/>
        </w:rPr>
        <w:t>3</w:t>
      </w: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>(award_type, award_year, title)</w:t>
      </w:r>
    </w:p>
    <w:p w14:paraId="1B45243E" w14:textId="1DD475F5" w:rsidR="003762C9" w:rsidRDefault="003762C9" w:rsidP="003762C9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Candidate key: (award_type, award_year)</w:t>
      </w:r>
      <w:r w:rsidR="00964CD8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7570A7E" w14:textId="46A75E2B" w:rsidR="003762C9" w:rsidRDefault="003762C9" w:rsidP="003762C9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Highest normal form: </w:t>
      </w:r>
      <w:r w:rsidR="00964CD8">
        <w:rPr>
          <w:rFonts w:ascii="Times New Roman" w:eastAsia="Times New Roman" w:hAnsi="Times New Roman" w:cs="Times New Roman"/>
          <w:color w:val="000000"/>
          <w:lang w:eastAsia="en-US"/>
        </w:rPr>
        <w:t>BCNF since there is no redundancy caused by FDs.</w:t>
      </w:r>
    </w:p>
    <w:p w14:paraId="1E467882" w14:textId="0ACA967F" w:rsidR="00ED4556" w:rsidRDefault="00EC41BA" w:rsidP="004A1D9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>movie_info</w:t>
      </w:r>
      <w:r w:rsidRPr="004A1D9C">
        <w:rPr>
          <w:rFonts w:ascii="Times New Roman" w:eastAsia="Times New Roman" w:hAnsi="Times New Roman" w:cs="Times New Roman"/>
          <w:color w:val="000000"/>
          <w:vertAlign w:val="subscript"/>
          <w:lang w:eastAsia="en-US"/>
        </w:rPr>
        <w:t>4</w:t>
      </w:r>
      <w:r w:rsidRPr="004A1D9C">
        <w:rPr>
          <w:rFonts w:ascii="Times New Roman" w:eastAsia="Times New Roman" w:hAnsi="Times New Roman" w:cs="Times New Roman"/>
          <w:color w:val="000000"/>
          <w:lang w:eastAsia="en-US"/>
        </w:rPr>
        <w:t xml:space="preserve">(award_type, award_year, studio_loc) </w:t>
      </w:r>
    </w:p>
    <w:p w14:paraId="7BE0C40A" w14:textId="1468BF44" w:rsidR="00964CD8" w:rsidRDefault="00964CD8" w:rsidP="00964CD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Candidate key: </w:t>
      </w:r>
      <w:r w:rsidR="00EF2BB8">
        <w:rPr>
          <w:rFonts w:ascii="Times New Roman" w:eastAsia="Times New Roman" w:hAnsi="Times New Roman" w:cs="Times New Roman"/>
          <w:color w:val="000000"/>
          <w:lang w:eastAsia="en-US"/>
        </w:rPr>
        <w:t>(award_type, award_year)</w:t>
      </w:r>
    </w:p>
    <w:p w14:paraId="34246565" w14:textId="2AD07E6D" w:rsidR="00EF2BB8" w:rsidRDefault="00EF2BB8" w:rsidP="00964CD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Highest normal form: </w:t>
      </w:r>
      <w:r w:rsidR="00851594">
        <w:rPr>
          <w:rFonts w:ascii="Times New Roman" w:eastAsia="Times New Roman" w:hAnsi="Times New Roman" w:cs="Times New Roman"/>
          <w:color w:val="000000"/>
          <w:lang w:eastAsia="en-US"/>
        </w:rPr>
        <w:t>BCNF</w:t>
      </w:r>
      <w:r w:rsidR="00A2596E">
        <w:rPr>
          <w:rFonts w:ascii="Times New Roman" w:eastAsia="Times New Roman" w:hAnsi="Times New Roman" w:cs="Times New Roman"/>
          <w:color w:val="000000"/>
          <w:lang w:eastAsia="en-US"/>
        </w:rPr>
        <w:t>,</w:t>
      </w:r>
      <w:r w:rsidR="00851594">
        <w:rPr>
          <w:rFonts w:ascii="Times New Roman" w:eastAsia="Times New Roman" w:hAnsi="Times New Roman" w:cs="Times New Roman"/>
          <w:color w:val="000000"/>
          <w:lang w:eastAsia="en-US"/>
        </w:rPr>
        <w:t xml:space="preserve"> as there is no bad FD</w:t>
      </w:r>
      <w:r w:rsidR="00A2596E">
        <w:rPr>
          <w:rFonts w:ascii="Times New Roman" w:eastAsia="Times New Roman" w:hAnsi="Times New Roman" w:cs="Times New Roman"/>
          <w:color w:val="000000"/>
          <w:lang w:eastAsia="en-US"/>
        </w:rPr>
        <w:t>, thanks to Transitivity.</w:t>
      </w:r>
    </w:p>
    <w:p w14:paraId="47319F38" w14:textId="0602D065" w:rsidR="00ED4556" w:rsidRDefault="00AF071C" w:rsidP="004A1D9C">
      <w:pPr>
        <w:pStyle w:val="ListParagraph"/>
        <w:numPr>
          <w:ilvl w:val="0"/>
          <w:numId w:val="15"/>
        </w:numPr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Schema decomposition using the BCNF algorithm.</w:t>
      </w:r>
    </w:p>
    <w:p w14:paraId="0BFF7D1F" w14:textId="4B464067" w:rsidR="0063540C" w:rsidRPr="006E2649" w:rsidRDefault="0063540C" w:rsidP="006E2649">
      <w:pPr>
        <w:rPr>
          <w:rFonts w:ascii="Times New Roman" w:eastAsia="Times New Roman" w:hAnsi="Times New Roman" w:cs="Times New Roman"/>
          <w:color w:val="000000"/>
          <w:lang w:eastAsia="en-US"/>
        </w:rPr>
      </w:pPr>
      <w:r w:rsidRPr="0063540C">
        <w:rPr>
          <w:noProof/>
          <w:lang w:eastAsia="en-US"/>
        </w:rPr>
        <w:drawing>
          <wp:inline distT="0" distB="0" distL="0" distR="0" wp14:anchorId="5F4552E1" wp14:editId="48E5BACD">
            <wp:extent cx="5943600" cy="2012950"/>
            <wp:effectExtent l="0" t="0" r="0" b="6350"/>
            <wp:docPr id="33139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CE1D" w14:textId="22EABAAD" w:rsidR="00DB028B" w:rsidRDefault="00AF071C" w:rsidP="00FA69C7">
      <w:pPr>
        <w:suppressAutoHyphens w:val="0"/>
        <w:ind w:left="720" w:hanging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Part 2</w:t>
      </w:r>
    </w:p>
    <w:p w14:paraId="3389029F" w14:textId="5201D051" w:rsidR="00AF071C" w:rsidRDefault="008714A7" w:rsidP="00AF071C">
      <w:pPr>
        <w:pStyle w:val="ListParagraph"/>
        <w:numPr>
          <w:ilvl w:val="0"/>
          <w:numId w:val="15"/>
        </w:numPr>
        <w:suppressAutoHyphens w:val="0"/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Draw an ERD</w:t>
      </w:r>
      <w:r w:rsidR="00147F10">
        <w:rPr>
          <w:rFonts w:ascii="Times New Roman" w:eastAsia="Times New Roman" w:hAnsi="Times New Roman" w:cs="Times New Roman"/>
          <w:color w:val="000000"/>
          <w:lang w:eastAsia="en-US"/>
        </w:rPr>
        <w:t xml:space="preserve"> for the ski resort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0FE0185" w14:textId="4BA6A7C9" w:rsidR="008714A7" w:rsidRPr="008714A7" w:rsidRDefault="008714A7" w:rsidP="008714A7">
      <w:pPr>
        <w:suppressAutoHyphens w:val="0"/>
        <w:ind w:left="360" w:firstLine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/>
        </w:rPr>
        <w:drawing>
          <wp:inline distT="0" distB="0" distL="0" distR="0" wp14:anchorId="537F9CBD" wp14:editId="662856C2">
            <wp:extent cx="5943600" cy="2965450"/>
            <wp:effectExtent l="0" t="0" r="0" b="6350"/>
            <wp:docPr id="164311249" name="Picture 2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249" name="Picture 2" descr="A diagram of a func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12B7" w14:textId="1ADB094C" w:rsidR="008714A7" w:rsidRDefault="00141C1E" w:rsidP="00AF071C">
      <w:pPr>
        <w:pStyle w:val="ListParagraph"/>
        <w:numPr>
          <w:ilvl w:val="0"/>
          <w:numId w:val="15"/>
        </w:numPr>
        <w:suppressAutoHyphens w:val="0"/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Database schema translation for Question 3.</w:t>
      </w:r>
    </w:p>
    <w:p w14:paraId="0B57ACF5" w14:textId="275FF67D" w:rsidR="00141C1E" w:rsidRDefault="00141C1E" w:rsidP="00141C1E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SkiResort(</w:t>
      </w:r>
      <w:r w:rsidRPr="00141C1E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location, total_elevation).</w:t>
      </w:r>
    </w:p>
    <w:p w14:paraId="6F1A38A8" w14:textId="1D12538B" w:rsidR="00141C1E" w:rsidRDefault="00141C1E" w:rsidP="00141C1E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SkiRun(</w:t>
      </w:r>
      <w:r w:rsidRPr="00141C1E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level, total_length).</w:t>
      </w:r>
    </w:p>
    <w:p w14:paraId="393F4AAE" w14:textId="06888559" w:rsidR="00141C1E" w:rsidRDefault="00141C1E" w:rsidP="00141C1E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SkiLift(</w:t>
      </w:r>
      <w:proofErr w:type="gramEnd"/>
      <w:r w:rsidRPr="00141C1E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capacity, chair_type).</w:t>
      </w:r>
    </w:p>
    <w:p w14:paraId="54FC2996" w14:textId="1B321A35" w:rsidR="007635F2" w:rsidRDefault="007635F2" w:rsidP="00141C1E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ResortRun(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resort_name, </w:t>
      </w:r>
      <w:r w:rsidRPr="007635F2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run_name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3C9E3A45" w14:textId="6C24190D" w:rsidR="007635F2" w:rsidRDefault="007635F2" w:rsidP="007635F2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ResortRun.run_name </w:t>
      </w:r>
      <w:r w:rsidRPr="007635F2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SkiRun.name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2611360" w14:textId="3FE1F199" w:rsidR="007635F2" w:rsidRDefault="00434373" w:rsidP="007635F2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ResortRun.resort_name </w:t>
      </w:r>
      <w:r w:rsidRPr="00434373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SkiResort.name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3320429E" w14:textId="59FE4762" w:rsidR="007635F2" w:rsidRDefault="009646F8" w:rsidP="00141C1E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ResortLift(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resort_name, </w:t>
      </w:r>
      <w:r w:rsidRPr="000F4D0A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lift_name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D144583" w14:textId="0B055B6A" w:rsidR="009646F8" w:rsidRDefault="009646F8" w:rsidP="009646F8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Resort</w:t>
      </w:r>
      <w:r w:rsidR="000F4D0A">
        <w:rPr>
          <w:rFonts w:ascii="Times New Roman" w:eastAsia="Times New Roman" w:hAnsi="Times New Roman" w:cs="Times New Roman"/>
          <w:color w:val="000000"/>
          <w:lang w:eastAsia="en-US"/>
        </w:rPr>
        <w:t xml:space="preserve">Lift.resort_name </w:t>
      </w:r>
      <w:r w:rsidR="000F4D0A" w:rsidRPr="000F4D0A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 w:rsidR="000F4D0A">
        <w:rPr>
          <w:rFonts w:ascii="Times New Roman" w:eastAsia="Times New Roman" w:hAnsi="Times New Roman" w:cs="Times New Roman"/>
          <w:color w:val="000000"/>
          <w:lang w:eastAsia="en-US"/>
        </w:rPr>
        <w:t xml:space="preserve"> SkiResort.name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262EB405" w14:textId="679098B1" w:rsidR="000F4D0A" w:rsidRDefault="000F4D0A" w:rsidP="009646F8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ResortLift.lift_name </w:t>
      </w:r>
      <w:r w:rsidRPr="000F4D0A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SkiLift.name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4C66905D" w14:textId="313EBE6E" w:rsidR="000F4D0A" w:rsidRDefault="000F4D0A" w:rsidP="000F4D0A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RunLift(</w:t>
      </w:r>
      <w:proofErr w:type="gramEnd"/>
      <w:r w:rsidRPr="009B204C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run_name</w:t>
      </w:r>
      <w:r w:rsidRPr="00D24EAE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, lift_name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39E0FEFA" w14:textId="3FE3A4B2" w:rsidR="00CA5860" w:rsidRDefault="00CA5860" w:rsidP="00CA5860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Note: Only contains SkiRun-SkiLift pairs that are connected.</w:t>
      </w:r>
    </w:p>
    <w:p w14:paraId="4DD478DD" w14:textId="4F1C4CAA" w:rsidR="00957836" w:rsidRDefault="00957836" w:rsidP="00957836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RunLift.lift_name </w:t>
      </w:r>
      <w:r w:rsidRPr="00957836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SkiLift.name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3E023133" w14:textId="0BB5F346" w:rsidR="00957836" w:rsidRDefault="00957836" w:rsidP="00957836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RunLift.run_name </w:t>
      </w:r>
      <w:r w:rsidRPr="00957836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SkiRun.name</w:t>
      </w:r>
      <w:r w:rsidR="00CA5860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2416868D" w14:textId="635237AE" w:rsidR="008714A7" w:rsidRDefault="00147F10" w:rsidP="00AF071C">
      <w:pPr>
        <w:pStyle w:val="ListParagraph"/>
        <w:numPr>
          <w:ilvl w:val="0"/>
          <w:numId w:val="15"/>
        </w:numPr>
        <w:suppressAutoHyphens w:val="0"/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Create an ERD for the micromobility vehicles.</w:t>
      </w:r>
    </w:p>
    <w:p w14:paraId="13CC0ED5" w14:textId="2199E3E2" w:rsidR="00147F10" w:rsidRPr="00147F10" w:rsidRDefault="00C2205A" w:rsidP="00147F10">
      <w:pPr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/>
        </w:rPr>
        <w:drawing>
          <wp:inline distT="0" distB="0" distL="0" distR="0" wp14:anchorId="27C8202E" wp14:editId="692AE9B8">
            <wp:extent cx="5943600" cy="3305175"/>
            <wp:effectExtent l="0" t="0" r="0" b="0"/>
            <wp:docPr id="1822812044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12044" name="Picture 2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4987" w14:textId="0CDDD158" w:rsidR="00DC76E1" w:rsidRDefault="00147F10" w:rsidP="00AF071C">
      <w:pPr>
        <w:pStyle w:val="ListParagraph"/>
        <w:numPr>
          <w:ilvl w:val="0"/>
          <w:numId w:val="15"/>
        </w:numPr>
        <w:suppressAutoHyphens w:val="0"/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Database schema translation for Question 5.</w:t>
      </w:r>
    </w:p>
    <w:p w14:paraId="16884448" w14:textId="6C9EF242" w:rsidR="00147F10" w:rsidRDefault="002D4498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VehicleType(</w:t>
      </w:r>
      <w:proofErr w:type="gramEnd"/>
      <w:r w:rsidRPr="002D4498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id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form, make, trim_level, weight, max_range, max_speed, model)</w:t>
      </w:r>
      <w:r w:rsidR="00222551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24EF3B5E" w14:textId="0378E3DA" w:rsidR="002D4498" w:rsidRDefault="002D4498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Vehicle(</w:t>
      </w:r>
      <w:proofErr w:type="gramEnd"/>
      <w:r w:rsidRPr="00C2205A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code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, </w:t>
      </w:r>
      <w:r w:rsidR="00C2205A">
        <w:rPr>
          <w:rFonts w:ascii="Times New Roman" w:eastAsia="Times New Roman" w:hAnsi="Times New Roman" w:cs="Times New Roman"/>
          <w:color w:val="000000"/>
          <w:lang w:eastAsia="en-US"/>
        </w:rPr>
        <w:t>circulation_date, initial_cost, purchase_condition)</w:t>
      </w:r>
      <w:r w:rsidR="00222551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25211C58" w14:textId="4FC9D213" w:rsidR="00C2205A" w:rsidRDefault="00C2205A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VehicleStatus(</w:t>
      </w:r>
      <w:proofErr w:type="gramEnd"/>
      <w:r w:rsidRPr="003C6093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vehicle_code, time_stamp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, circulation_status, reservation_status, fuel_pctg, </w:t>
      </w:r>
      <w:r w:rsidR="003C6093">
        <w:rPr>
          <w:rFonts w:ascii="Times New Roman" w:eastAsia="Times New Roman" w:hAnsi="Times New Roman" w:cs="Times New Roman"/>
          <w:color w:val="000000"/>
          <w:lang w:eastAsia="en-US"/>
        </w:rPr>
        <w:t>disabled_status, latitude, longitude, range_left)</w:t>
      </w:r>
      <w:r w:rsidR="00222551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7DF4832C" w14:textId="546C99FC" w:rsidR="00827834" w:rsidRDefault="00827834" w:rsidP="00827834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Note: Only Vehicle that has a VehicleStatus will be on this table.</w:t>
      </w:r>
    </w:p>
    <w:p w14:paraId="79AB6889" w14:textId="0C8CFF5E" w:rsidR="003C6093" w:rsidRDefault="003C6093" w:rsidP="003C6093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VehicleStatus.vehicle_code </w:t>
      </w:r>
      <w:r w:rsidRPr="003C6093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Vehicle.code</w:t>
      </w:r>
      <w:r w:rsidR="00222551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76069B4" w14:textId="182D722C" w:rsidR="003C6093" w:rsidRDefault="003C6093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Customer(</w:t>
      </w:r>
      <w:proofErr w:type="gramEnd"/>
      <w:r w:rsidR="00222551" w:rsidRPr="00222551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id</w:t>
      </w:r>
      <w:r w:rsidR="00222551" w:rsidRPr="00222551">
        <w:rPr>
          <w:rFonts w:ascii="Times New Roman" w:eastAsia="Times New Roman" w:hAnsi="Times New Roman" w:cs="Times New Roman"/>
          <w:color w:val="000000"/>
          <w:lang w:eastAsia="en-US"/>
        </w:rPr>
        <w:t>,</w:t>
      </w:r>
      <w:r w:rsidR="00222551">
        <w:rPr>
          <w:rFonts w:ascii="Times New Roman" w:eastAsia="Times New Roman" w:hAnsi="Times New Roman" w:cs="Times New Roman"/>
          <w:color w:val="000000"/>
          <w:lang w:eastAsia="en-US"/>
        </w:rPr>
        <w:t xml:space="preserve"> first_name, last_name, email, card_type, card_num, card_exp).</w:t>
      </w:r>
    </w:p>
    <w:p w14:paraId="666B9268" w14:textId="18919096" w:rsidR="00222551" w:rsidRDefault="00222551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Rental(</w:t>
      </w:r>
      <w:proofErr w:type="gramEnd"/>
      <w:r w:rsidRPr="00222551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rental_num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start_lat, start_long, end_lat, end_long, amount_charged).</w:t>
      </w:r>
    </w:p>
    <w:p w14:paraId="751E052A" w14:textId="2D78D2F2" w:rsidR="00AD45F5" w:rsidRDefault="00AD45F5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PricePlan(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US"/>
        </w:rPr>
        <w:t>code, name, unlock_price, price_per_min, min_after_unlock).</w:t>
      </w:r>
    </w:p>
    <w:p w14:paraId="5A199596" w14:textId="4804A32F" w:rsidR="00AD45F5" w:rsidRDefault="00AD45F5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VehicleAndVehicleType(</w:t>
      </w:r>
      <w:proofErr w:type="gramEnd"/>
      <w:r w:rsidRPr="00AD45F5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vehicle_code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vehicle_type_id)</w:t>
      </w:r>
      <w:r w:rsidR="00453B3C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D03468A" w14:textId="2E0239B5" w:rsidR="00AD45F5" w:rsidRDefault="00AD45F5" w:rsidP="00AD45F5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Vehi</w:t>
      </w:r>
      <w:r w:rsidR="0011773C">
        <w:rPr>
          <w:rFonts w:ascii="Times New Roman" w:eastAsia="Times New Roman" w:hAnsi="Times New Roman" w:cs="Times New Roman"/>
          <w:color w:val="000000"/>
          <w:lang w:eastAsia="en-US"/>
        </w:rPr>
        <w:t xml:space="preserve">cleAndVehicleType.vehicle_code </w:t>
      </w:r>
      <w:r w:rsidR="0011773C" w:rsidRPr="0011773C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 w:rsidR="0011773C">
        <w:rPr>
          <w:rFonts w:ascii="Times New Roman" w:eastAsia="Times New Roman" w:hAnsi="Times New Roman" w:cs="Times New Roman"/>
          <w:color w:val="000000"/>
          <w:lang w:eastAsia="en-US"/>
        </w:rPr>
        <w:t xml:space="preserve"> Vehicle.code.</w:t>
      </w:r>
    </w:p>
    <w:p w14:paraId="30B26311" w14:textId="546DEE7F" w:rsidR="0011773C" w:rsidRDefault="0011773C" w:rsidP="00AD45F5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VehicleAndVehicleType.vehicle_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type_id </w:t>
      </w:r>
      <w:r w:rsidRPr="0011773C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VehicleType.id.</w:t>
      </w:r>
    </w:p>
    <w:p w14:paraId="0823EFDD" w14:textId="5B0E2094" w:rsidR="00AD45F5" w:rsidRDefault="00827834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PreferedVehicle(</w:t>
      </w:r>
      <w:proofErr w:type="gramEnd"/>
      <w:r w:rsidRPr="00827834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c_id, vt_id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date_added)</w:t>
      </w:r>
      <w:r w:rsidR="00453B3C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1215513" w14:textId="4F0FA8FA" w:rsidR="00827834" w:rsidRDefault="00827834" w:rsidP="00827834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PreferedVehicle.c_id </w:t>
      </w:r>
      <w:r w:rsidRPr="00827834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Customer.id.</w:t>
      </w:r>
    </w:p>
    <w:p w14:paraId="6EB9FBE6" w14:textId="31242B5A" w:rsidR="00827834" w:rsidRDefault="00827834" w:rsidP="00827834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PreferedVehicle.vt_id </w:t>
      </w:r>
      <w:r w:rsidRPr="00827834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VehicleType.id.</w:t>
      </w:r>
    </w:p>
    <w:p w14:paraId="1DB4C8B0" w14:textId="2C97EA8E" w:rsidR="00827834" w:rsidRDefault="0051659F" w:rsidP="002D4498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CustomerRental(</w:t>
      </w:r>
      <w:proofErr w:type="gramEnd"/>
      <w:r w:rsidRPr="0051659F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c_id, rental_num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453B3C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D62122E" w14:textId="2B923AD5" w:rsidR="0051659F" w:rsidRDefault="0051659F" w:rsidP="0051659F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Note: Only Customer who rents a vehicle will be on this table.</w:t>
      </w:r>
    </w:p>
    <w:p w14:paraId="2A98401D" w14:textId="6F991CE6" w:rsidR="0051659F" w:rsidRDefault="0051659F" w:rsidP="0051659F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CustomerRental.c_id </w:t>
      </w:r>
      <w:r w:rsidRPr="0051659F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Customer.id.</w:t>
      </w:r>
    </w:p>
    <w:p w14:paraId="11A4F5DE" w14:textId="7E6E432E" w:rsidR="0051659F" w:rsidRDefault="0051659F" w:rsidP="0051659F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CustomerRental.rental_num </w:t>
      </w:r>
      <w:r w:rsidRPr="0051659F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Rental.rental_num.</w:t>
      </w:r>
    </w:p>
    <w:p w14:paraId="0EC9CC11" w14:textId="1DFDCC6B" w:rsidR="0051659F" w:rsidRDefault="0051659F" w:rsidP="0051659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RentVehicle(</w:t>
      </w:r>
      <w:proofErr w:type="gramEnd"/>
      <w:r w:rsidRPr="0051659F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rental_num, v_code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453B3C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1BDDCE85" w14:textId="0D691415" w:rsidR="00453B3C" w:rsidRDefault="00453B3C" w:rsidP="00453B3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Note: Only rented vehicles will be on this table.</w:t>
      </w:r>
    </w:p>
    <w:p w14:paraId="65640579" w14:textId="69F7D9E5" w:rsidR="0051659F" w:rsidRDefault="0051659F" w:rsidP="0051659F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RentVehicle.rental_num </w:t>
      </w:r>
      <w:r w:rsidRPr="0051659F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Rental.rent_num.</w:t>
      </w:r>
    </w:p>
    <w:p w14:paraId="166E8A62" w14:textId="33D1543D" w:rsidR="0051659F" w:rsidRDefault="0051659F" w:rsidP="0051659F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RentVehicle.v_code </w:t>
      </w:r>
      <w:r w:rsidRPr="0051659F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453B3C">
        <w:rPr>
          <w:rFonts w:ascii="Times New Roman" w:eastAsia="Times New Roman" w:hAnsi="Times New Roman" w:cs="Times New Roman"/>
          <w:color w:val="000000"/>
          <w:lang w:eastAsia="en-US"/>
        </w:rPr>
        <w:t>Vehicle.code.</w:t>
      </w:r>
    </w:p>
    <w:p w14:paraId="542A6580" w14:textId="07DF5648" w:rsidR="00453B3C" w:rsidRDefault="00453B3C" w:rsidP="00453B3C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RentalPrice(</w:t>
      </w:r>
      <w:proofErr w:type="gramEnd"/>
      <w:r w:rsidRPr="00453B3C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rent_num, p_code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).</w:t>
      </w:r>
    </w:p>
    <w:p w14:paraId="7AA42D05" w14:textId="1DD4DB58" w:rsidR="00453B3C" w:rsidRDefault="00453B3C" w:rsidP="00453B3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Note: Only price plans that have been used by a rental will be on the table.</w:t>
      </w:r>
    </w:p>
    <w:p w14:paraId="1A369783" w14:textId="03643652" w:rsidR="00453B3C" w:rsidRDefault="00453B3C" w:rsidP="00453B3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RentalPrice.rent_num </w:t>
      </w:r>
      <w:r w:rsidRPr="00453B3C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Rental.rent_num.</w:t>
      </w:r>
    </w:p>
    <w:p w14:paraId="1AA995D5" w14:textId="7C68E3C4" w:rsidR="00453B3C" w:rsidRDefault="00453B3C" w:rsidP="00453B3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RentalPrice.p_code </w:t>
      </w:r>
      <w:r w:rsidRPr="00453B3C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PricePlan.code.</w:t>
      </w:r>
    </w:p>
    <w:p w14:paraId="3708A8FD" w14:textId="17956E45" w:rsidR="00DC76E1" w:rsidRDefault="00112756" w:rsidP="00AF071C">
      <w:pPr>
        <w:pStyle w:val="ListParagraph"/>
        <w:numPr>
          <w:ilvl w:val="0"/>
          <w:numId w:val="15"/>
        </w:numPr>
        <w:suppressAutoHyphens w:val="0"/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Create an ERD for HW2 Question</w:t>
      </w:r>
      <w:r w:rsidR="001059ED">
        <w:rPr>
          <w:rFonts w:ascii="Times New Roman" w:eastAsia="Times New Roman" w:hAnsi="Times New Roman" w:cs="Times New Roman"/>
          <w:color w:val="000000"/>
          <w:lang w:eastAsia="en-US"/>
        </w:rPr>
        <w:t xml:space="preserve"> 1.</w:t>
      </w:r>
    </w:p>
    <w:p w14:paraId="2009BF3E" w14:textId="1C622E81" w:rsidR="001059ED" w:rsidRPr="001059ED" w:rsidRDefault="0037763F" w:rsidP="001059ED">
      <w:pPr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/>
        </w:rPr>
        <w:drawing>
          <wp:inline distT="0" distB="0" distL="0" distR="0" wp14:anchorId="7D9ED796" wp14:editId="26100986">
            <wp:extent cx="6591110" cy="3539905"/>
            <wp:effectExtent l="0" t="0" r="635" b="3810"/>
            <wp:docPr id="616213408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3408" name="Picture 5" descr="A diagram of a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728" cy="35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258" w14:textId="5F4A2C80" w:rsidR="001059ED" w:rsidRDefault="001059ED" w:rsidP="00AF071C">
      <w:pPr>
        <w:pStyle w:val="ListParagraph"/>
        <w:numPr>
          <w:ilvl w:val="0"/>
          <w:numId w:val="15"/>
        </w:numPr>
        <w:suppressAutoHyphens w:val="0"/>
        <w:ind w:left="72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Database relation translation for Question 7.</w:t>
      </w:r>
    </w:p>
    <w:p w14:paraId="2369AE80" w14:textId="54C8DB69" w:rsidR="001059ED" w:rsidRDefault="001059ED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Song(</w:t>
      </w:r>
      <w:proofErr w:type="gramEnd"/>
      <w:r w:rsidRPr="001059ED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title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, </w:t>
      </w:r>
      <w:r w:rsidR="00631234">
        <w:rPr>
          <w:rFonts w:ascii="Times New Roman" w:eastAsia="Times New Roman" w:hAnsi="Times New Roman" w:cs="Times New Roman"/>
          <w:color w:val="000000"/>
          <w:lang w:eastAsia="en-US"/>
        </w:rPr>
        <w:t xml:space="preserve">track_id,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year).</w:t>
      </w:r>
    </w:p>
    <w:p w14:paraId="72CDCC73" w14:textId="10C72A4B" w:rsidR="00631234" w:rsidRDefault="00631234" w:rsidP="00631234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Song.track_id </w:t>
      </w:r>
      <w:r w:rsidRPr="00631234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Track.track_name.</w:t>
      </w:r>
    </w:p>
    <w:p w14:paraId="0D50D02A" w14:textId="33487F17" w:rsidR="001059ED" w:rsidRDefault="001059ED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Artist(</w:t>
      </w:r>
      <w:proofErr w:type="gramEnd"/>
      <w:r w:rsidRPr="001059ED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birth_year).</w:t>
      </w:r>
    </w:p>
    <w:p w14:paraId="66C87965" w14:textId="510723A5" w:rsidR="001059ED" w:rsidRDefault="001059ED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Track(</w:t>
      </w:r>
      <w:proofErr w:type="gramEnd"/>
      <w:r w:rsidRPr="001059ED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track_name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year).</w:t>
      </w:r>
    </w:p>
    <w:p w14:paraId="0A657FBB" w14:textId="451DA52E" w:rsidR="001059ED" w:rsidRDefault="001059ED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MusicGroup(</w:t>
      </w:r>
      <w:proofErr w:type="gramEnd"/>
      <w:r w:rsidRPr="001059ED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year_formed).</w:t>
      </w:r>
    </w:p>
    <w:p w14:paraId="2300D5BB" w14:textId="2BC90D9F" w:rsidR="001059ED" w:rsidRDefault="001059ED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Album(</w:t>
      </w:r>
      <w:proofErr w:type="gramEnd"/>
      <w:r w:rsidRPr="001059ED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title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year</w:t>
      </w:r>
      <w:r w:rsidR="00101623">
        <w:rPr>
          <w:rFonts w:ascii="Times New Roman" w:eastAsia="Times New Roman" w:hAnsi="Times New Roman" w:cs="Times New Roman"/>
          <w:color w:val="000000"/>
          <w:lang w:eastAsia="en-US"/>
        </w:rPr>
        <w:t xml:space="preserve">, </w:t>
      </w:r>
      <w:r w:rsidR="00101623" w:rsidRPr="00101623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group</w:t>
      </w:r>
      <w:r w:rsidR="00445439">
        <w:rPr>
          <w:rFonts w:ascii="Times New Roman" w:eastAsia="Times New Roman" w:hAnsi="Times New Roman" w:cs="Times New Roman"/>
          <w:color w:val="000000"/>
          <w:lang w:eastAsia="en-US"/>
        </w:rPr>
        <w:t>, record_label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).</w:t>
      </w:r>
    </w:p>
    <w:p w14:paraId="3C255225" w14:textId="055CFDA8" w:rsidR="00101623" w:rsidRDefault="00101623" w:rsidP="00101623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Album.group </w:t>
      </w:r>
      <w:r w:rsidRPr="00101623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MusicGroup.name.</w:t>
      </w:r>
    </w:p>
    <w:p w14:paraId="6B7C34E8" w14:textId="33AEE2A3" w:rsidR="00445439" w:rsidRDefault="00445439" w:rsidP="00101623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Album.record_label </w:t>
      </w:r>
      <w:r w:rsidRPr="00445439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RecordLabel.name.</w:t>
      </w:r>
    </w:p>
    <w:p w14:paraId="79C3E087" w14:textId="19DED007" w:rsidR="001059ED" w:rsidRDefault="001059ED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RecordLabel(</w:t>
      </w:r>
      <w:r w:rsidRPr="001059ED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).</w:t>
      </w:r>
    </w:p>
    <w:p w14:paraId="7C915902" w14:textId="7358B95A" w:rsidR="001059ED" w:rsidRDefault="001059ED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MusicGenre(</w:t>
      </w:r>
      <w:proofErr w:type="gramEnd"/>
      <w:r w:rsidRPr="001059ED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label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description).</w:t>
      </w:r>
    </w:p>
    <w:p w14:paraId="0C4CFB59" w14:textId="6FCEE53F" w:rsidR="00631234" w:rsidRDefault="00631234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SongAndArtist(</w:t>
      </w:r>
      <w:proofErr w:type="gramEnd"/>
      <w:r w:rsidRPr="00631234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song_title, artist_name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1E6CCB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0C743E75" w14:textId="7EEE542E" w:rsidR="00631234" w:rsidRDefault="00631234" w:rsidP="00631234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SongAndArtist.song_title </w:t>
      </w:r>
      <w:r w:rsidRPr="00631234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Song.title.</w:t>
      </w:r>
    </w:p>
    <w:p w14:paraId="2F48C077" w14:textId="4B99E47E" w:rsidR="00631234" w:rsidRDefault="00631234" w:rsidP="00631234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SongAndArtist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.artist_name </w:t>
      </w:r>
      <w:r w:rsidRPr="00631234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Artist.name.</w:t>
      </w:r>
    </w:p>
    <w:p w14:paraId="20E10A24" w14:textId="74D6CEF8" w:rsidR="00631234" w:rsidRDefault="000D6BBC" w:rsidP="001059ED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TrackAndArtist(</w:t>
      </w:r>
      <w:proofErr w:type="gramEnd"/>
      <w:r w:rsidRPr="000D6BBC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track_name, artist_name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1E6CCB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16DD35ED" w14:textId="12A892EC" w:rsidR="000D6BBC" w:rsidRDefault="000D6BBC" w:rsidP="000D6BB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TrackAndArtist.track_name </w:t>
      </w:r>
      <w:r w:rsidRPr="000D6BBC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Track.track_name.</w:t>
      </w:r>
    </w:p>
    <w:p w14:paraId="27A5A7BD" w14:textId="1A060A03" w:rsidR="000D6BBC" w:rsidRDefault="000D6BBC" w:rsidP="000D6BB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TrackAndArtist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.artist_name </w:t>
      </w:r>
      <w:r w:rsidRPr="000D6BBC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Artist</w:t>
      </w:r>
      <w:r w:rsidR="00101623">
        <w:rPr>
          <w:rFonts w:ascii="Times New Roman" w:eastAsia="Times New Roman" w:hAnsi="Times New Roman" w:cs="Times New Roman"/>
          <w:color w:val="000000"/>
          <w:lang w:eastAsia="en-US"/>
        </w:rPr>
        <w:t>.</w:t>
      </w:r>
      <w:r>
        <w:rPr>
          <w:rFonts w:ascii="Times New Roman" w:eastAsia="Times New Roman" w:hAnsi="Times New Roman" w:cs="Times New Roman"/>
          <w:color w:val="000000"/>
          <w:lang w:eastAsia="en-US"/>
        </w:rPr>
        <w:t>name.</w:t>
      </w:r>
    </w:p>
    <w:p w14:paraId="13A536E1" w14:textId="0AC73CD2" w:rsidR="000D6BBC" w:rsidRDefault="000D6BBC" w:rsidP="000D6BBC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AlbumAndTrack(</w:t>
      </w:r>
      <w:proofErr w:type="gramEnd"/>
      <w:r w:rsidRPr="000D6BBC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album_title, track_name</w:t>
      </w:r>
      <w:r w:rsidR="0024012A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, group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1E6CCB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3BEB6872" w14:textId="7BA5845E" w:rsidR="000D6BBC" w:rsidRDefault="00101623" w:rsidP="000D6BB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AlbumAndTrack.album_title </w:t>
      </w:r>
      <w:r w:rsidRPr="00101623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Album.title.</w:t>
      </w:r>
    </w:p>
    <w:p w14:paraId="3CF9EC4E" w14:textId="0E02F5DD" w:rsidR="00101623" w:rsidRDefault="00101623" w:rsidP="000D6BB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AlbumAndTrack.track_name </w:t>
      </w:r>
      <w:r w:rsidRPr="00101623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Track.track_name.</w:t>
      </w:r>
    </w:p>
    <w:p w14:paraId="588BC04F" w14:textId="6D31DF33" w:rsidR="0024012A" w:rsidRDefault="0024012A" w:rsidP="000D6BBC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AlbumAndTrack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.group </w:t>
      </w:r>
      <w:r w:rsidRPr="0024012A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Music.group.</w:t>
      </w:r>
    </w:p>
    <w:p w14:paraId="4FF10063" w14:textId="426E74AC" w:rsidR="00445439" w:rsidRDefault="00445439" w:rsidP="00445439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GroupAndArtist(</w:t>
      </w:r>
      <w:proofErr w:type="gramEnd"/>
      <w:r w:rsidRPr="00445439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group_name, artist_name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, start_date</w:t>
      </w:r>
      <w:r w:rsidR="0026471F">
        <w:rPr>
          <w:rFonts w:ascii="Times New Roman" w:eastAsia="Times New Roman" w:hAnsi="Times New Roman" w:cs="Times New Roman"/>
          <w:color w:val="000000"/>
          <w:lang w:eastAsia="en-US"/>
        </w:rPr>
        <w:t>, end_date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1E6CCB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00A8D1A2" w14:textId="46AEC37C" w:rsidR="00445439" w:rsidRDefault="00445439" w:rsidP="00445439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GroupAndArtist.group_name </w:t>
      </w:r>
      <w:r w:rsidRPr="00445439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MusicGroup.name</w:t>
      </w:r>
    </w:p>
    <w:p w14:paraId="54015199" w14:textId="2699852D" w:rsidR="0026471F" w:rsidRDefault="0026471F" w:rsidP="00445439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GroupAndArtist.artist_name </w:t>
      </w:r>
      <w:r w:rsidRPr="0026471F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Artist.name.</w:t>
      </w:r>
    </w:p>
    <w:p w14:paraId="5AF07B9F" w14:textId="57D28613" w:rsidR="00D959C5" w:rsidRDefault="00D959C5" w:rsidP="00D959C5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GroupAndGenre(</w:t>
      </w:r>
      <w:proofErr w:type="gramEnd"/>
      <w:r w:rsidR="001E6CCB" w:rsidRPr="001E6CCB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group_name, genre</w:t>
      </w:r>
      <w:r w:rsidR="001E6CCB">
        <w:rPr>
          <w:rFonts w:ascii="Times New Roman" w:eastAsia="Times New Roman" w:hAnsi="Times New Roman" w:cs="Times New Roman"/>
          <w:color w:val="000000"/>
          <w:lang w:eastAsia="en-US"/>
        </w:rPr>
        <w:t>).</w:t>
      </w:r>
    </w:p>
    <w:p w14:paraId="25FC9218" w14:textId="4810362D" w:rsidR="001E6CCB" w:rsidRDefault="001E6CCB" w:rsidP="001E6CCB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GroupAndGenre.group_name </w:t>
      </w:r>
      <w:r w:rsidRPr="001E6CCB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MusicGroup.name.</w:t>
      </w:r>
    </w:p>
    <w:p w14:paraId="2FF605A3" w14:textId="6AA65A70" w:rsidR="001E6CCB" w:rsidRDefault="001E6CCB" w:rsidP="001E6CCB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GroupAndGenre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.genre </w:t>
      </w:r>
      <w:r w:rsidRPr="001E6CCB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MusicGenre.label.</w:t>
      </w:r>
    </w:p>
    <w:p w14:paraId="126EFDA2" w14:textId="0441DA7D" w:rsidR="001E6CCB" w:rsidRDefault="001E6CCB" w:rsidP="001E6CCB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US"/>
        </w:rPr>
        <w:t>Influence(</w:t>
      </w:r>
      <w:proofErr w:type="gramEnd"/>
      <w:r w:rsidRPr="001E6CCB">
        <w:rPr>
          <w:rFonts w:ascii="Times New Roman" w:eastAsia="Times New Roman" w:hAnsi="Times New Roman" w:cs="Times New Roman"/>
          <w:color w:val="000000"/>
          <w:u w:val="single"/>
          <w:lang w:eastAsia="en-US"/>
        </w:rPr>
        <w:t>group_name, influenced_by</w:t>
      </w:r>
      <w:r>
        <w:rPr>
          <w:rFonts w:ascii="Times New Roman" w:eastAsia="Times New Roman" w:hAnsi="Times New Roman" w:cs="Times New Roman"/>
          <w:color w:val="000000"/>
          <w:lang w:eastAsia="en-US"/>
        </w:rPr>
        <w:t>).</w:t>
      </w:r>
    </w:p>
    <w:p w14:paraId="38A2D805" w14:textId="3F94A516" w:rsidR="001E6CCB" w:rsidRDefault="001E6CCB" w:rsidP="001E6CCB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Influence.group_name </w:t>
      </w:r>
      <w:r w:rsidRPr="001E6CCB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MusicGroup.name.</w:t>
      </w:r>
    </w:p>
    <w:p w14:paraId="19BE3EAD" w14:textId="29216899" w:rsidR="001E6CCB" w:rsidRDefault="001E6CCB" w:rsidP="001E6CCB">
      <w:pPr>
        <w:pStyle w:val="ListParagraph"/>
        <w:numPr>
          <w:ilvl w:val="1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Influence.influenced_by </w:t>
      </w:r>
      <w:r w:rsidRPr="001E6CCB">
        <w:rPr>
          <w:rFonts w:ascii="Times New Roman" w:eastAsia="Times New Roman" w:hAnsi="Times New Roman" w:cs="Times New Roman"/>
          <w:color w:val="000000"/>
          <w:lang w:eastAsia="en-US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MusicGroup.name.</w:t>
      </w:r>
    </w:p>
    <w:p w14:paraId="4DF55CB0" w14:textId="66A6FFDC" w:rsidR="00E60355" w:rsidRPr="00E60355" w:rsidRDefault="00E60355" w:rsidP="0024012A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Compared with HW2, </w:t>
      </w:r>
      <w:r w:rsidR="0024012A">
        <w:rPr>
          <w:rFonts w:ascii="Times New Roman" w:eastAsia="Times New Roman" w:hAnsi="Times New Roman" w:cs="Times New Roman"/>
          <w:color w:val="000000"/>
          <w:lang w:eastAsia="en-US"/>
        </w:rPr>
        <w:t xml:space="preserve">the only change I made was to implement the TrackAndArtist schema. I did so as there is a possibility that </w:t>
      </w:r>
      <w:r w:rsidR="007D7FF1">
        <w:rPr>
          <w:rFonts w:ascii="Times New Roman" w:eastAsia="Times New Roman" w:hAnsi="Times New Roman" w:cs="Times New Roman"/>
          <w:color w:val="000000"/>
          <w:lang w:eastAsia="en-US"/>
        </w:rPr>
        <w:t>the artist(s) who perform a given track is not the one(s) who wrote the associated song.</w:t>
      </w:r>
    </w:p>
    <w:sectPr w:rsidR="00E60355" w:rsidRPr="00E6035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BFBA" w14:textId="77777777" w:rsidR="002A733D" w:rsidRDefault="002A733D">
      <w:pPr>
        <w:spacing w:line="240" w:lineRule="auto"/>
      </w:pPr>
      <w:r>
        <w:separator/>
      </w:r>
    </w:p>
  </w:endnote>
  <w:endnote w:type="continuationSeparator" w:id="0">
    <w:p w14:paraId="60E6AE52" w14:textId="77777777" w:rsidR="002A733D" w:rsidRDefault="002A7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0EACB" w14:textId="77777777" w:rsidR="002A733D" w:rsidRDefault="002A733D">
      <w:pPr>
        <w:spacing w:line="240" w:lineRule="auto"/>
      </w:pPr>
      <w:r>
        <w:separator/>
      </w:r>
    </w:p>
  </w:footnote>
  <w:footnote w:type="continuationSeparator" w:id="0">
    <w:p w14:paraId="5D9C4E1C" w14:textId="77777777" w:rsidR="002A733D" w:rsidRDefault="002A7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3DAD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E6CA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B1D55"/>
    <w:multiLevelType w:val="hybridMultilevel"/>
    <w:tmpl w:val="8BE44162"/>
    <w:lvl w:ilvl="0" w:tplc="93B4DCD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0F4B29"/>
    <w:multiLevelType w:val="multilevel"/>
    <w:tmpl w:val="5E58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73EC794B"/>
    <w:multiLevelType w:val="hybridMultilevel"/>
    <w:tmpl w:val="239C8286"/>
    <w:lvl w:ilvl="0" w:tplc="1B0E33F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D5784"/>
    <w:multiLevelType w:val="hybridMultilevel"/>
    <w:tmpl w:val="87F2C43A"/>
    <w:lvl w:ilvl="0" w:tplc="77BC071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5454079">
    <w:abstractNumId w:val="9"/>
  </w:num>
  <w:num w:numId="2" w16cid:durableId="31928411">
    <w:abstractNumId w:val="7"/>
  </w:num>
  <w:num w:numId="3" w16cid:durableId="1357973047">
    <w:abstractNumId w:val="6"/>
  </w:num>
  <w:num w:numId="4" w16cid:durableId="1583566581">
    <w:abstractNumId w:val="5"/>
  </w:num>
  <w:num w:numId="5" w16cid:durableId="1061827192">
    <w:abstractNumId w:val="4"/>
  </w:num>
  <w:num w:numId="6" w16cid:durableId="1556890757">
    <w:abstractNumId w:val="8"/>
  </w:num>
  <w:num w:numId="7" w16cid:durableId="773936201">
    <w:abstractNumId w:val="3"/>
  </w:num>
  <w:num w:numId="8" w16cid:durableId="2061322666">
    <w:abstractNumId w:val="2"/>
  </w:num>
  <w:num w:numId="9" w16cid:durableId="293020714">
    <w:abstractNumId w:val="1"/>
  </w:num>
  <w:num w:numId="10" w16cid:durableId="485823793">
    <w:abstractNumId w:val="0"/>
  </w:num>
  <w:num w:numId="11" w16cid:durableId="932322242">
    <w:abstractNumId w:val="11"/>
  </w:num>
  <w:num w:numId="12" w16cid:durableId="1364675088">
    <w:abstractNumId w:val="13"/>
  </w:num>
  <w:num w:numId="13" w16cid:durableId="1057169964">
    <w:abstractNumId w:val="14"/>
  </w:num>
  <w:num w:numId="14" w16cid:durableId="432897746">
    <w:abstractNumId w:val="15"/>
  </w:num>
  <w:num w:numId="15" w16cid:durableId="1124271173">
    <w:abstractNumId w:val="16"/>
  </w:num>
  <w:num w:numId="16" w16cid:durableId="632099420">
    <w:abstractNumId w:val="12"/>
  </w:num>
  <w:num w:numId="17" w16cid:durableId="1076241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6"/>
    <w:rsid w:val="00017101"/>
    <w:rsid w:val="000245A8"/>
    <w:rsid w:val="000360FA"/>
    <w:rsid w:val="000366B6"/>
    <w:rsid w:val="000549D1"/>
    <w:rsid w:val="00065AE1"/>
    <w:rsid w:val="000C3D0A"/>
    <w:rsid w:val="000D6BBC"/>
    <w:rsid w:val="000F44BB"/>
    <w:rsid w:val="000F4D0A"/>
    <w:rsid w:val="00101623"/>
    <w:rsid w:val="0010243B"/>
    <w:rsid w:val="001059ED"/>
    <w:rsid w:val="00112756"/>
    <w:rsid w:val="0011773C"/>
    <w:rsid w:val="0013407C"/>
    <w:rsid w:val="001342F7"/>
    <w:rsid w:val="00141C1E"/>
    <w:rsid w:val="00147F10"/>
    <w:rsid w:val="00165A41"/>
    <w:rsid w:val="001E1798"/>
    <w:rsid w:val="001E6CCB"/>
    <w:rsid w:val="00222551"/>
    <w:rsid w:val="0024012A"/>
    <w:rsid w:val="0026471F"/>
    <w:rsid w:val="00295159"/>
    <w:rsid w:val="00297A58"/>
    <w:rsid w:val="002A733D"/>
    <w:rsid w:val="002C784A"/>
    <w:rsid w:val="002D4498"/>
    <w:rsid w:val="00312E37"/>
    <w:rsid w:val="00316C2B"/>
    <w:rsid w:val="00357917"/>
    <w:rsid w:val="003762C9"/>
    <w:rsid w:val="0037763F"/>
    <w:rsid w:val="003C6093"/>
    <w:rsid w:val="00415520"/>
    <w:rsid w:val="00434373"/>
    <w:rsid w:val="00445439"/>
    <w:rsid w:val="00453B3C"/>
    <w:rsid w:val="00485FD0"/>
    <w:rsid w:val="004A1D9C"/>
    <w:rsid w:val="0051659F"/>
    <w:rsid w:val="00526BBC"/>
    <w:rsid w:val="00527774"/>
    <w:rsid w:val="00581233"/>
    <w:rsid w:val="00585B24"/>
    <w:rsid w:val="00593420"/>
    <w:rsid w:val="00600747"/>
    <w:rsid w:val="006144A1"/>
    <w:rsid w:val="00631234"/>
    <w:rsid w:val="0063540C"/>
    <w:rsid w:val="00641FAD"/>
    <w:rsid w:val="0064286D"/>
    <w:rsid w:val="006438F6"/>
    <w:rsid w:val="006457D0"/>
    <w:rsid w:val="00663876"/>
    <w:rsid w:val="00667D15"/>
    <w:rsid w:val="00681660"/>
    <w:rsid w:val="006B07CB"/>
    <w:rsid w:val="006E2649"/>
    <w:rsid w:val="006F207C"/>
    <w:rsid w:val="00722048"/>
    <w:rsid w:val="007635F2"/>
    <w:rsid w:val="007746B3"/>
    <w:rsid w:val="007835EA"/>
    <w:rsid w:val="00784075"/>
    <w:rsid w:val="007D04C6"/>
    <w:rsid w:val="007D5F48"/>
    <w:rsid w:val="007D7FF1"/>
    <w:rsid w:val="007F27EE"/>
    <w:rsid w:val="00816401"/>
    <w:rsid w:val="0081722B"/>
    <w:rsid w:val="00827834"/>
    <w:rsid w:val="00851594"/>
    <w:rsid w:val="00851964"/>
    <w:rsid w:val="008714A7"/>
    <w:rsid w:val="008D137D"/>
    <w:rsid w:val="008E1BEE"/>
    <w:rsid w:val="00903B7E"/>
    <w:rsid w:val="009114A9"/>
    <w:rsid w:val="009167DE"/>
    <w:rsid w:val="009521E9"/>
    <w:rsid w:val="00957836"/>
    <w:rsid w:val="00960557"/>
    <w:rsid w:val="009646F8"/>
    <w:rsid w:val="00964CD8"/>
    <w:rsid w:val="00996C24"/>
    <w:rsid w:val="009B16C1"/>
    <w:rsid w:val="009B204C"/>
    <w:rsid w:val="009B4DBB"/>
    <w:rsid w:val="009E29D3"/>
    <w:rsid w:val="00A2596E"/>
    <w:rsid w:val="00A26E46"/>
    <w:rsid w:val="00A31AAB"/>
    <w:rsid w:val="00A43AAA"/>
    <w:rsid w:val="00A72421"/>
    <w:rsid w:val="00AD45F5"/>
    <w:rsid w:val="00AF071C"/>
    <w:rsid w:val="00AF789C"/>
    <w:rsid w:val="00B04A76"/>
    <w:rsid w:val="00B065E6"/>
    <w:rsid w:val="00B22E3A"/>
    <w:rsid w:val="00B25D9A"/>
    <w:rsid w:val="00B428E5"/>
    <w:rsid w:val="00B93258"/>
    <w:rsid w:val="00B93BF2"/>
    <w:rsid w:val="00BE3196"/>
    <w:rsid w:val="00BE7C16"/>
    <w:rsid w:val="00BF7ADF"/>
    <w:rsid w:val="00C04996"/>
    <w:rsid w:val="00C2205A"/>
    <w:rsid w:val="00C2783D"/>
    <w:rsid w:val="00C57569"/>
    <w:rsid w:val="00C74784"/>
    <w:rsid w:val="00C8465E"/>
    <w:rsid w:val="00C933CB"/>
    <w:rsid w:val="00CA5860"/>
    <w:rsid w:val="00CC27E3"/>
    <w:rsid w:val="00D24EAE"/>
    <w:rsid w:val="00D30105"/>
    <w:rsid w:val="00D61AFD"/>
    <w:rsid w:val="00D83850"/>
    <w:rsid w:val="00D959C5"/>
    <w:rsid w:val="00DA4336"/>
    <w:rsid w:val="00DB028B"/>
    <w:rsid w:val="00DB0E4C"/>
    <w:rsid w:val="00DC76E1"/>
    <w:rsid w:val="00E137C3"/>
    <w:rsid w:val="00E60355"/>
    <w:rsid w:val="00E80D9A"/>
    <w:rsid w:val="00EC41BA"/>
    <w:rsid w:val="00ED4556"/>
    <w:rsid w:val="00EF2BB8"/>
    <w:rsid w:val="00F00CAD"/>
    <w:rsid w:val="00F13BD6"/>
    <w:rsid w:val="00F448E0"/>
    <w:rsid w:val="00F70199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4752A"/>
  <w15:chartTrackingRefBased/>
  <w15:docId w15:val="{49C44869-E8A0-3D48-8080-18D443EA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E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93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6</cp:revision>
  <dcterms:created xsi:type="dcterms:W3CDTF">2023-11-28T19:38:00Z</dcterms:created>
  <dcterms:modified xsi:type="dcterms:W3CDTF">2023-11-29T07:54:00Z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