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3C8B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201C5027" w14:textId="17A0F900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E54F89">
        <w:rPr>
          <w:rFonts w:ascii="Times New Roman" w:hAnsi="Times New Roman" w:cs="Times New Roman"/>
        </w:rPr>
        <w:t>Shawn Bowers</w:t>
      </w:r>
    </w:p>
    <w:p w14:paraId="793BAFB9" w14:textId="495686F7" w:rsidR="00F13BD6" w:rsidRDefault="00E54F89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01D137F5" w14:textId="0B97748D" w:rsidR="00F13BD6" w:rsidRDefault="00E54F89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13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</w:t>
      </w:r>
      <w:r w:rsidR="00F13BD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525C6D1F" w14:textId="616993A5" w:rsidR="00F13BD6" w:rsidRDefault="00E54F89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8</w:t>
      </w:r>
    </w:p>
    <w:p w14:paraId="61FE712F" w14:textId="729ECC0C" w:rsidR="00DB028B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Question 1</w:t>
      </w:r>
    </w:p>
    <w:p w14:paraId="7C8450E5" w14:textId="5C735B16" w:rsidR="00E54F89" w:rsidRDefault="00B14528" w:rsidP="00E54F89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B14528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507A514E" wp14:editId="533DB3AF">
            <wp:extent cx="5943600" cy="1045845"/>
            <wp:effectExtent l="0" t="0" r="0" b="0"/>
            <wp:docPr id="169199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4C95" w14:textId="6945824B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Question 2</w:t>
      </w:r>
    </w:p>
    <w:p w14:paraId="3AE4443E" w14:textId="7AD144BD" w:rsidR="00B14528" w:rsidRDefault="00B14528" w:rsidP="00B14528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B14528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4946FD32" wp14:editId="436C4EA4">
            <wp:extent cx="3187700" cy="1917700"/>
            <wp:effectExtent l="0" t="0" r="0" b="0"/>
            <wp:docPr id="206155970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970" name="Picture 1" descr="A black and white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964" w14:textId="0F46ECD3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3</w:t>
      </w:r>
    </w:p>
    <w:p w14:paraId="1C9F9BC3" w14:textId="23A108B1" w:rsidR="00B14528" w:rsidRDefault="00B14528" w:rsidP="00B14528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B14528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73D72E5D" wp14:editId="211A8B3E">
            <wp:extent cx="2362200" cy="1905000"/>
            <wp:effectExtent l="0" t="0" r="0" b="0"/>
            <wp:docPr id="2131049915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9915" name="Picture 1" descr="A screen shot of a black and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450" w14:textId="7DE6B249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4</w:t>
      </w:r>
    </w:p>
    <w:p w14:paraId="00DDFE8E" w14:textId="5E9BF948" w:rsidR="00B14528" w:rsidRPr="00E54F89" w:rsidRDefault="00B14528" w:rsidP="00B14528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B14528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20B73612" wp14:editId="1404BB0E">
            <wp:extent cx="5943600" cy="2767965"/>
            <wp:effectExtent l="0" t="0" r="0" b="635"/>
            <wp:docPr id="943641158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1158" name="Picture 1" descr="A black and white scree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285" w14:textId="794025CD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5</w:t>
      </w:r>
    </w:p>
    <w:p w14:paraId="5DF1E513" w14:textId="13A4155B" w:rsidR="00B14528" w:rsidRDefault="00F51ACE" w:rsidP="00B14528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F51AC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18D403C0" wp14:editId="09DC4D64">
            <wp:extent cx="1736436" cy="1394691"/>
            <wp:effectExtent l="0" t="0" r="3810" b="2540"/>
            <wp:docPr id="12112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9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8821" cy="14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74C" w14:textId="50A305BB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6</w:t>
      </w:r>
    </w:p>
    <w:p w14:paraId="77362A53" w14:textId="24356066" w:rsidR="00F51ACE" w:rsidRPr="00E54F89" w:rsidRDefault="00F51ACE" w:rsidP="00F51AC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F51AC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2EBFFEC6" wp14:editId="53E7B6D2">
            <wp:extent cx="3125877" cy="2558473"/>
            <wp:effectExtent l="0" t="0" r="0" b="0"/>
            <wp:docPr id="1365128323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8323" name="Picture 1" descr="A screen shot of a black and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599" cy="26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DCFB" w14:textId="3360C71D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7</w:t>
      </w:r>
    </w:p>
    <w:p w14:paraId="4D2476D2" w14:textId="08E40E41" w:rsidR="00F51ACE" w:rsidRDefault="00F51ACE" w:rsidP="00F51AC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F51AC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300377BB" wp14:editId="51527700">
            <wp:extent cx="2992582" cy="2781449"/>
            <wp:effectExtent l="0" t="0" r="5080" b="0"/>
            <wp:docPr id="1203807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749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852" cy="28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7BE5" w14:textId="3DAE2014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8</w:t>
      </w:r>
    </w:p>
    <w:p w14:paraId="5C8B638F" w14:textId="09899B90" w:rsidR="00F51ACE" w:rsidRDefault="00F51ACE" w:rsidP="00F51AC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F51AC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7F21936A" wp14:editId="46213AE0">
            <wp:extent cx="3848100" cy="2882900"/>
            <wp:effectExtent l="0" t="0" r="0" b="0"/>
            <wp:docPr id="6860747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472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1B6" w14:textId="77777777" w:rsidR="00F51ACE" w:rsidRDefault="00F51ACE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br w:type="page"/>
      </w:r>
    </w:p>
    <w:p w14:paraId="4AC603EA" w14:textId="5ED117EC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9</w:t>
      </w:r>
    </w:p>
    <w:p w14:paraId="3BB9C44B" w14:textId="05D50216" w:rsidR="00F51ACE" w:rsidRDefault="00F51ACE" w:rsidP="00F51AC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F51AC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57BDA7A2" wp14:editId="389E23C7">
            <wp:extent cx="3253621" cy="1459345"/>
            <wp:effectExtent l="0" t="0" r="0" b="1270"/>
            <wp:docPr id="1991979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7934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742" cy="14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E49" w14:textId="2B03DD62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10</w:t>
      </w:r>
    </w:p>
    <w:p w14:paraId="7F6B5072" w14:textId="7C14F1D6" w:rsidR="00C63CDE" w:rsidRPr="00E54F89" w:rsidRDefault="00C63CDE" w:rsidP="00C63CD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C63CD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4A8E9A73" wp14:editId="5BC8036B">
            <wp:extent cx="2438400" cy="1206500"/>
            <wp:effectExtent l="0" t="0" r="0" b="0"/>
            <wp:docPr id="15550685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853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DE09" w14:textId="1EE5499E" w:rsid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11</w:t>
      </w:r>
    </w:p>
    <w:p w14:paraId="38FD040D" w14:textId="23852234" w:rsidR="00C63CDE" w:rsidRDefault="00C63CDE" w:rsidP="00C63CD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C63CD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457DEC4C" wp14:editId="0ADEFD6C">
            <wp:extent cx="2882900" cy="1219200"/>
            <wp:effectExtent l="0" t="0" r="0" b="0"/>
            <wp:docPr id="8135612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1266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96E" w14:textId="77777777" w:rsidR="00C63CDE" w:rsidRDefault="00C63CDE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br w:type="page"/>
      </w:r>
    </w:p>
    <w:p w14:paraId="269BDF1B" w14:textId="51DFBDEA" w:rsidR="00E54F89" w:rsidRPr="00E54F89" w:rsidRDefault="00E54F89" w:rsidP="00E54F89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12</w:t>
      </w:r>
    </w:p>
    <w:p w14:paraId="79AB31A5" w14:textId="3BF3EDC4" w:rsidR="00E54F89" w:rsidRDefault="00C63CDE" w:rsidP="00C63CD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C63CD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17F54109" wp14:editId="36CCBF07">
            <wp:extent cx="3708400" cy="2336800"/>
            <wp:effectExtent l="0" t="0" r="0" b="0"/>
            <wp:docPr id="13367884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8448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4FCA" w14:textId="5E2275F4" w:rsidR="00C63CDE" w:rsidRDefault="00C63CDE" w:rsidP="00C63CD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…</w:t>
      </w:r>
    </w:p>
    <w:p w14:paraId="77A7CF0F" w14:textId="271129C9" w:rsidR="00C63CDE" w:rsidRPr="00E54F89" w:rsidRDefault="00C63CDE" w:rsidP="00C63CDE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C63CDE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587CD611" wp14:editId="342BE674">
            <wp:extent cx="3768437" cy="279400"/>
            <wp:effectExtent l="0" t="0" r="3810" b="0"/>
            <wp:docPr id="187454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9539" cy="2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DE" w:rsidRPr="00E54F8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1B7E" w14:textId="77777777" w:rsidR="004654D1" w:rsidRDefault="004654D1">
      <w:pPr>
        <w:spacing w:line="240" w:lineRule="auto"/>
      </w:pPr>
      <w:r>
        <w:separator/>
      </w:r>
    </w:p>
  </w:endnote>
  <w:endnote w:type="continuationSeparator" w:id="0">
    <w:p w14:paraId="17CB5011" w14:textId="77777777" w:rsidR="004654D1" w:rsidRDefault="00465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377D" w14:textId="77777777" w:rsidR="004654D1" w:rsidRDefault="004654D1">
      <w:pPr>
        <w:spacing w:line="240" w:lineRule="auto"/>
      </w:pPr>
      <w:r>
        <w:separator/>
      </w:r>
    </w:p>
  </w:footnote>
  <w:footnote w:type="continuationSeparator" w:id="0">
    <w:p w14:paraId="7E7F840A" w14:textId="77777777" w:rsidR="004654D1" w:rsidRDefault="00465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A337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067F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7A450CBC"/>
    <w:multiLevelType w:val="hybridMultilevel"/>
    <w:tmpl w:val="E0FA86B4"/>
    <w:lvl w:ilvl="0" w:tplc="D500F6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02093">
    <w:abstractNumId w:val="9"/>
  </w:num>
  <w:num w:numId="2" w16cid:durableId="1000963476">
    <w:abstractNumId w:val="7"/>
  </w:num>
  <w:num w:numId="3" w16cid:durableId="1175269951">
    <w:abstractNumId w:val="6"/>
  </w:num>
  <w:num w:numId="4" w16cid:durableId="1476605901">
    <w:abstractNumId w:val="5"/>
  </w:num>
  <w:num w:numId="5" w16cid:durableId="210650909">
    <w:abstractNumId w:val="4"/>
  </w:num>
  <w:num w:numId="6" w16cid:durableId="1477332822">
    <w:abstractNumId w:val="8"/>
  </w:num>
  <w:num w:numId="7" w16cid:durableId="217127518">
    <w:abstractNumId w:val="3"/>
  </w:num>
  <w:num w:numId="8" w16cid:durableId="1466967643">
    <w:abstractNumId w:val="2"/>
  </w:num>
  <w:num w:numId="9" w16cid:durableId="1603494025">
    <w:abstractNumId w:val="1"/>
  </w:num>
  <w:num w:numId="10" w16cid:durableId="2029134541">
    <w:abstractNumId w:val="0"/>
  </w:num>
  <w:num w:numId="11" w16cid:durableId="623192515">
    <w:abstractNumId w:val="10"/>
  </w:num>
  <w:num w:numId="12" w16cid:durableId="917905924">
    <w:abstractNumId w:val="11"/>
  </w:num>
  <w:num w:numId="13" w16cid:durableId="929584283">
    <w:abstractNumId w:val="12"/>
  </w:num>
  <w:num w:numId="14" w16cid:durableId="16314790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89"/>
    <w:rsid w:val="00017101"/>
    <w:rsid w:val="000245A8"/>
    <w:rsid w:val="000360FA"/>
    <w:rsid w:val="000366B6"/>
    <w:rsid w:val="000549D1"/>
    <w:rsid w:val="00065AE1"/>
    <w:rsid w:val="000C3D0A"/>
    <w:rsid w:val="000F44BB"/>
    <w:rsid w:val="0010243B"/>
    <w:rsid w:val="0013407C"/>
    <w:rsid w:val="001342F7"/>
    <w:rsid w:val="00165A41"/>
    <w:rsid w:val="001E1798"/>
    <w:rsid w:val="00297A58"/>
    <w:rsid w:val="002C784A"/>
    <w:rsid w:val="00312E37"/>
    <w:rsid w:val="00316C2B"/>
    <w:rsid w:val="00357917"/>
    <w:rsid w:val="00415520"/>
    <w:rsid w:val="004654D1"/>
    <w:rsid w:val="00526BBC"/>
    <w:rsid w:val="00527774"/>
    <w:rsid w:val="00581233"/>
    <w:rsid w:val="00585B24"/>
    <w:rsid w:val="00593420"/>
    <w:rsid w:val="005A4B85"/>
    <w:rsid w:val="00600747"/>
    <w:rsid w:val="006144A1"/>
    <w:rsid w:val="00641FAD"/>
    <w:rsid w:val="0064286D"/>
    <w:rsid w:val="00663876"/>
    <w:rsid w:val="00667D15"/>
    <w:rsid w:val="00681660"/>
    <w:rsid w:val="006B07CB"/>
    <w:rsid w:val="006F207C"/>
    <w:rsid w:val="00722048"/>
    <w:rsid w:val="007835EA"/>
    <w:rsid w:val="007D04C6"/>
    <w:rsid w:val="007F27EE"/>
    <w:rsid w:val="00816401"/>
    <w:rsid w:val="0081722B"/>
    <w:rsid w:val="00851964"/>
    <w:rsid w:val="008E1BEE"/>
    <w:rsid w:val="009114A9"/>
    <w:rsid w:val="009521E9"/>
    <w:rsid w:val="00960557"/>
    <w:rsid w:val="00996C24"/>
    <w:rsid w:val="009B16C1"/>
    <w:rsid w:val="009B4DBB"/>
    <w:rsid w:val="009E29D3"/>
    <w:rsid w:val="00A26E46"/>
    <w:rsid w:val="00A31AAB"/>
    <w:rsid w:val="00A43AAA"/>
    <w:rsid w:val="00A72421"/>
    <w:rsid w:val="00AF789C"/>
    <w:rsid w:val="00B04A76"/>
    <w:rsid w:val="00B065E6"/>
    <w:rsid w:val="00B14528"/>
    <w:rsid w:val="00B22E3A"/>
    <w:rsid w:val="00B25D9A"/>
    <w:rsid w:val="00B428E5"/>
    <w:rsid w:val="00B93258"/>
    <w:rsid w:val="00B93BF2"/>
    <w:rsid w:val="00BE7C16"/>
    <w:rsid w:val="00C04996"/>
    <w:rsid w:val="00C2783D"/>
    <w:rsid w:val="00C57569"/>
    <w:rsid w:val="00C63CDE"/>
    <w:rsid w:val="00C74784"/>
    <w:rsid w:val="00C8465E"/>
    <w:rsid w:val="00C933CB"/>
    <w:rsid w:val="00CC27E3"/>
    <w:rsid w:val="00D30105"/>
    <w:rsid w:val="00D61AFD"/>
    <w:rsid w:val="00D83850"/>
    <w:rsid w:val="00DA4336"/>
    <w:rsid w:val="00DB028B"/>
    <w:rsid w:val="00DB0E4C"/>
    <w:rsid w:val="00E137C3"/>
    <w:rsid w:val="00E54F89"/>
    <w:rsid w:val="00E80D9A"/>
    <w:rsid w:val="00F00CAD"/>
    <w:rsid w:val="00F13BD6"/>
    <w:rsid w:val="00F448E0"/>
    <w:rsid w:val="00F51ACE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6C41E"/>
  <w15:chartTrackingRefBased/>
  <w15:docId w15:val="{BE55C173-D707-F14D-A4FC-7C0A264C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5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3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1</cp:revision>
  <dcterms:created xsi:type="dcterms:W3CDTF">2023-12-08T00:28:00Z</dcterms:created>
  <dcterms:modified xsi:type="dcterms:W3CDTF">2023-12-08T00:39:00Z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