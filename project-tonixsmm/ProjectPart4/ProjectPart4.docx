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6AC1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73374973" w14:textId="7A6E7641" w:rsidR="00F13BD6" w:rsidRPr="00C8465E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9D1552">
        <w:rPr>
          <w:rFonts w:ascii="Times New Roman" w:hAnsi="Times New Roman" w:cs="Times New Roman"/>
        </w:rPr>
        <w:t>Shawn Bowers</w:t>
      </w:r>
    </w:p>
    <w:p w14:paraId="2B09AABA" w14:textId="3EC1D034" w:rsidR="00F13BD6" w:rsidRDefault="009D1552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321</w:t>
      </w:r>
    </w:p>
    <w:p w14:paraId="2CE77544" w14:textId="6D57AB7F" w:rsidR="00F13BD6" w:rsidRDefault="009D1552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13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December</w:t>
      </w:r>
      <w:r w:rsidR="00F13BD6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468A876C" w14:textId="22EEBB9F" w:rsidR="00F13BD6" w:rsidRDefault="009D1552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Part 4</w:t>
      </w:r>
    </w:p>
    <w:p w14:paraId="7B2F8571" w14:textId="77777777" w:rsidR="009D1552" w:rsidRPr="009D1552" w:rsidRDefault="009D1552" w:rsidP="009D1552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>I have been working on completing the schema design. Based on the original version, several changes have been made:</w:t>
      </w:r>
    </w:p>
    <w:p w14:paraId="691F4CB0" w14:textId="0B648AE9" w:rsidR="009D1552" w:rsidRPr="009D1552" w:rsidRDefault="009D1552" w:rsidP="009D1552">
      <w:pPr>
        <w:pStyle w:val="ListParagraph"/>
        <w:numPr>
          <w:ilvl w:val="0"/>
          <w:numId w:val="15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>Removing flight statistic schemas: Instead of creating a table to save them, I will use SQL aggregation functions to calculate them using SQL's VIEW dynamically.</w:t>
      </w:r>
    </w:p>
    <w:p w14:paraId="70CDF9E4" w14:textId="3CBABD2D" w:rsidR="009D1552" w:rsidRPr="009D1552" w:rsidRDefault="009D1552" w:rsidP="009D1552">
      <w:pPr>
        <w:pStyle w:val="ListParagraph"/>
        <w:numPr>
          <w:ilvl w:val="0"/>
          <w:numId w:val="15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 xml:space="preserve">Adding foreign keys to complete the relationships based on the ER diagram. I also made some changes to the schemas to ensure their normalization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constraints</w:t>
      </w: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47E6E2E2" w14:textId="0C675EB1" w:rsidR="00DB028B" w:rsidRDefault="009D1552" w:rsidP="009D1552">
      <w:pPr>
        <w:pStyle w:val="ListParagraph"/>
        <w:numPr>
          <w:ilvl w:val="0"/>
          <w:numId w:val="15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>Populating some data to test the schema design.</w:t>
      </w:r>
    </w:p>
    <w:p w14:paraId="50876863" w14:textId="599DD2F9" w:rsidR="00A40AE1" w:rsidRDefault="00A40AE1" w:rsidP="00A40AE1">
      <w:p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US"/>
        </w:rPr>
        <w:drawing>
          <wp:inline distT="0" distB="0" distL="0" distR="0" wp14:anchorId="16B38336" wp14:editId="045AD4A1">
            <wp:extent cx="4958473" cy="3523376"/>
            <wp:effectExtent l="0" t="0" r="0" b="0"/>
            <wp:docPr id="75115513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55131" name="Picture 1" descr="A computer screen shot of a black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48" cy="35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DE37" w14:textId="77777777" w:rsidR="00A40AE1" w:rsidRPr="00A40AE1" w:rsidRDefault="00A40AE1" w:rsidP="00A40AE1">
      <w:p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438F92F1" w14:textId="002A6F11" w:rsidR="009D1552" w:rsidRPr="009D1552" w:rsidRDefault="009D1552" w:rsidP="009D1552">
      <w:pPr>
        <w:pStyle w:val="ListParagraph"/>
        <w:numPr>
          <w:ilvl w:val="0"/>
          <w:numId w:val="14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On the backend side, I have been working on the API endpoints to support the features. I planned to use FlightRadar24 API at first, but then I realized they only offered it for enterprise use. With that, I looked for substitute options and found Flightera Flight Data as a perfect substitute. Since Flightera has a limit for 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the </w:t>
      </w: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 xml:space="preserve">number of queries allowed to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be made</w:t>
      </w: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 xml:space="preserve"> under the free tier, I will only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use</w:t>
      </w: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 xml:space="preserve"> it when needed, meaning I will pre-populate the database with some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dummy</w:t>
      </w: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 xml:space="preserve"> data to test the features.</w:t>
      </w:r>
    </w:p>
    <w:p w14:paraId="7604F8EC" w14:textId="1D9D56D6" w:rsidR="009D1552" w:rsidRPr="009D1552" w:rsidRDefault="009D1552" w:rsidP="009D1552">
      <w:pPr>
        <w:pStyle w:val="ListParagraph"/>
        <w:numPr>
          <w:ilvl w:val="0"/>
          <w:numId w:val="15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>I am setting up a Flask app that runs on Python to handle the API endpoints.</w:t>
      </w:r>
    </w:p>
    <w:p w14:paraId="37CE599D" w14:textId="7B254D21" w:rsidR="009D1552" w:rsidRPr="009D1552" w:rsidRDefault="009D1552" w:rsidP="009D1552">
      <w:pPr>
        <w:pStyle w:val="ListParagraph"/>
        <w:numPr>
          <w:ilvl w:val="0"/>
          <w:numId w:val="15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 xml:space="preserve">I also plan to complete the query functions to connect to the database and return the results to the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front end</w:t>
      </w: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 xml:space="preserve"> within this week.</w:t>
      </w:r>
    </w:p>
    <w:p w14:paraId="4631D95C" w14:textId="0BBB805F" w:rsidR="009D1552" w:rsidRDefault="009D1552" w:rsidP="009D1552">
      <w:pPr>
        <w:pStyle w:val="ListParagraph"/>
        <w:numPr>
          <w:ilvl w:val="0"/>
          <w:numId w:val="15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9D1552">
        <w:rPr>
          <w:rFonts w:ascii="Times New Roman" w:eastAsia="Times New Roman" w:hAnsi="Times New Roman" w:cs="Times New Roman"/>
          <w:color w:val="000000"/>
          <w:lang w:eastAsia="en-US"/>
        </w:rPr>
        <w:t>I set up a Heroku app to host the backend API. I will update the API endpoints once I complete them.</w:t>
      </w:r>
    </w:p>
    <w:p w14:paraId="783C5735" w14:textId="7C87086A" w:rsidR="00A40AE1" w:rsidRPr="00A40AE1" w:rsidRDefault="00A40AE1" w:rsidP="00A40AE1">
      <w:p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US"/>
        </w:rPr>
        <w:drawing>
          <wp:inline distT="0" distB="0" distL="0" distR="0" wp14:anchorId="635AB4D4" wp14:editId="1DF969C1">
            <wp:extent cx="5943600" cy="2965450"/>
            <wp:effectExtent l="0" t="0" r="0" b="6350"/>
            <wp:docPr id="4641237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23761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F47" w14:textId="37B9035B" w:rsidR="00A40AE1" w:rsidRPr="00A40AE1" w:rsidRDefault="009D1552" w:rsidP="00A40AE1">
      <w:pPr>
        <w:suppressAutoHyphens w:val="0"/>
        <w:ind w:left="360" w:firstLine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3. </w:t>
      </w:r>
      <w:r w:rsidR="00A40AE1" w:rsidRPr="00A40AE1">
        <w:rPr>
          <w:rFonts w:ascii="Times New Roman" w:eastAsia="Times New Roman" w:hAnsi="Times New Roman" w:cs="Times New Roman"/>
          <w:color w:val="000000"/>
          <w:lang w:eastAsia="en-US"/>
        </w:rPr>
        <w:t xml:space="preserve">On the frontend side, I have been working on </w:t>
      </w:r>
      <w:r w:rsidR="00A40AE1">
        <w:rPr>
          <w:rFonts w:ascii="Times New Roman" w:eastAsia="Times New Roman" w:hAnsi="Times New Roman" w:cs="Times New Roman"/>
          <w:color w:val="000000"/>
          <w:lang w:eastAsia="en-US"/>
        </w:rPr>
        <w:t>Appsmith</w:t>
      </w:r>
      <w:r w:rsidR="00A40AE1" w:rsidRPr="00A40AE1">
        <w:rPr>
          <w:rFonts w:ascii="Times New Roman" w:eastAsia="Times New Roman" w:hAnsi="Times New Roman" w:cs="Times New Roman"/>
          <w:color w:val="000000"/>
          <w:lang w:eastAsia="en-US"/>
        </w:rPr>
        <w:t xml:space="preserve"> to create the initial UI for the app. I have run into some issues with connecting it to the backend API, but I will try to resolve them within this week.</w:t>
      </w:r>
    </w:p>
    <w:p w14:paraId="496BB285" w14:textId="6824C768" w:rsidR="009D1552" w:rsidRDefault="00A40AE1" w:rsidP="00A40AE1">
      <w:pPr>
        <w:pStyle w:val="ListParagraph"/>
        <w:numPr>
          <w:ilvl w:val="0"/>
          <w:numId w:val="16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A40AE1"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I set up a Docker container to deploy the app. It is my first time setting up a Dockerfile from scratch, so I am still learning how to use it. I will update the Dockerfile once I complete it.</w:t>
      </w:r>
    </w:p>
    <w:p w14:paraId="61ADC9E6" w14:textId="7D6E4FFC" w:rsidR="00A40AE1" w:rsidRPr="00A40AE1" w:rsidRDefault="00A40AE1" w:rsidP="00A40AE1">
      <w:p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US"/>
        </w:rPr>
        <w:drawing>
          <wp:inline distT="0" distB="0" distL="0" distR="0" wp14:anchorId="0BFF7601" wp14:editId="6955DC83">
            <wp:extent cx="5943600" cy="3358515"/>
            <wp:effectExtent l="0" t="0" r="0" b="0"/>
            <wp:docPr id="209769922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9223" name="Picture 3" descr="A screenshot of a ma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AE1" w:rsidRPr="00A40AE1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AE20" w14:textId="77777777" w:rsidR="0002380C" w:rsidRDefault="0002380C">
      <w:pPr>
        <w:spacing w:line="240" w:lineRule="auto"/>
      </w:pPr>
      <w:r>
        <w:separator/>
      </w:r>
    </w:p>
  </w:endnote>
  <w:endnote w:type="continuationSeparator" w:id="0">
    <w:p w14:paraId="15D55712" w14:textId="77777777" w:rsidR="0002380C" w:rsidRDefault="00023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2E4C5" w14:textId="77777777" w:rsidR="0002380C" w:rsidRDefault="0002380C">
      <w:pPr>
        <w:spacing w:line="240" w:lineRule="auto"/>
      </w:pPr>
      <w:r>
        <w:separator/>
      </w:r>
    </w:p>
  </w:footnote>
  <w:footnote w:type="continuationSeparator" w:id="0">
    <w:p w14:paraId="71C464AE" w14:textId="77777777" w:rsidR="0002380C" w:rsidRDefault="00023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2B3E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1D2C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9D5C9D"/>
    <w:multiLevelType w:val="hybridMultilevel"/>
    <w:tmpl w:val="6A42E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6D418E"/>
    <w:multiLevelType w:val="hybridMultilevel"/>
    <w:tmpl w:val="77F8F7EA"/>
    <w:lvl w:ilvl="0" w:tplc="7A0C8F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abstractNum w:abstractNumId="15" w15:restartNumberingAfterBreak="0">
    <w:nsid w:val="69703A79"/>
    <w:multiLevelType w:val="hybridMultilevel"/>
    <w:tmpl w:val="6FD2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11124">
    <w:abstractNumId w:val="9"/>
  </w:num>
  <w:num w:numId="2" w16cid:durableId="1086148338">
    <w:abstractNumId w:val="7"/>
  </w:num>
  <w:num w:numId="3" w16cid:durableId="430011526">
    <w:abstractNumId w:val="6"/>
  </w:num>
  <w:num w:numId="4" w16cid:durableId="1593515170">
    <w:abstractNumId w:val="5"/>
  </w:num>
  <w:num w:numId="5" w16cid:durableId="2117868773">
    <w:abstractNumId w:val="4"/>
  </w:num>
  <w:num w:numId="6" w16cid:durableId="1262687616">
    <w:abstractNumId w:val="8"/>
  </w:num>
  <w:num w:numId="7" w16cid:durableId="884370110">
    <w:abstractNumId w:val="3"/>
  </w:num>
  <w:num w:numId="8" w16cid:durableId="1023745518">
    <w:abstractNumId w:val="2"/>
  </w:num>
  <w:num w:numId="9" w16cid:durableId="1726875757">
    <w:abstractNumId w:val="1"/>
  </w:num>
  <w:num w:numId="10" w16cid:durableId="731468809">
    <w:abstractNumId w:val="0"/>
  </w:num>
  <w:num w:numId="11" w16cid:durableId="1520777711">
    <w:abstractNumId w:val="10"/>
  </w:num>
  <w:num w:numId="12" w16cid:durableId="115295944">
    <w:abstractNumId w:val="13"/>
  </w:num>
  <w:num w:numId="13" w16cid:durableId="395276412">
    <w:abstractNumId w:val="14"/>
  </w:num>
  <w:num w:numId="14" w16cid:durableId="695885381">
    <w:abstractNumId w:val="12"/>
  </w:num>
  <w:num w:numId="15" w16cid:durableId="1873955525">
    <w:abstractNumId w:val="15"/>
  </w:num>
  <w:num w:numId="16" w16cid:durableId="624771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52"/>
    <w:rsid w:val="00017101"/>
    <w:rsid w:val="0002380C"/>
    <w:rsid w:val="000245A8"/>
    <w:rsid w:val="000360FA"/>
    <w:rsid w:val="000366B6"/>
    <w:rsid w:val="000549D1"/>
    <w:rsid w:val="00065AE1"/>
    <w:rsid w:val="000C3D0A"/>
    <w:rsid w:val="000F44BB"/>
    <w:rsid w:val="0010243B"/>
    <w:rsid w:val="0013407C"/>
    <w:rsid w:val="001342F7"/>
    <w:rsid w:val="00165A41"/>
    <w:rsid w:val="001E1798"/>
    <w:rsid w:val="00297A58"/>
    <w:rsid w:val="002C784A"/>
    <w:rsid w:val="00312E37"/>
    <w:rsid w:val="00316C2B"/>
    <w:rsid w:val="00357917"/>
    <w:rsid w:val="00415520"/>
    <w:rsid w:val="00526BBC"/>
    <w:rsid w:val="00527774"/>
    <w:rsid w:val="00581233"/>
    <w:rsid w:val="00585B24"/>
    <w:rsid w:val="00593420"/>
    <w:rsid w:val="00600747"/>
    <w:rsid w:val="006144A1"/>
    <w:rsid w:val="00641FAD"/>
    <w:rsid w:val="0064286D"/>
    <w:rsid w:val="00663876"/>
    <w:rsid w:val="00667D15"/>
    <w:rsid w:val="00681660"/>
    <w:rsid w:val="006B07CB"/>
    <w:rsid w:val="006F207C"/>
    <w:rsid w:val="00722048"/>
    <w:rsid w:val="007835EA"/>
    <w:rsid w:val="007D04C6"/>
    <w:rsid w:val="007F27EE"/>
    <w:rsid w:val="00816401"/>
    <w:rsid w:val="0081722B"/>
    <w:rsid w:val="00851964"/>
    <w:rsid w:val="008E1BEE"/>
    <w:rsid w:val="009114A9"/>
    <w:rsid w:val="009521E9"/>
    <w:rsid w:val="00960557"/>
    <w:rsid w:val="00996C24"/>
    <w:rsid w:val="009B16C1"/>
    <w:rsid w:val="009B4DBB"/>
    <w:rsid w:val="009D1552"/>
    <w:rsid w:val="009E29D3"/>
    <w:rsid w:val="00A26E46"/>
    <w:rsid w:val="00A31AAB"/>
    <w:rsid w:val="00A40AE1"/>
    <w:rsid w:val="00A43AAA"/>
    <w:rsid w:val="00A72421"/>
    <w:rsid w:val="00AF789C"/>
    <w:rsid w:val="00B04A76"/>
    <w:rsid w:val="00B065E6"/>
    <w:rsid w:val="00B22E3A"/>
    <w:rsid w:val="00B25D9A"/>
    <w:rsid w:val="00B428E5"/>
    <w:rsid w:val="00B93258"/>
    <w:rsid w:val="00B93BF2"/>
    <w:rsid w:val="00BE7C16"/>
    <w:rsid w:val="00C04996"/>
    <w:rsid w:val="00C2783D"/>
    <w:rsid w:val="00C57569"/>
    <w:rsid w:val="00C74784"/>
    <w:rsid w:val="00C8465E"/>
    <w:rsid w:val="00C933CB"/>
    <w:rsid w:val="00CC27E3"/>
    <w:rsid w:val="00D30105"/>
    <w:rsid w:val="00D61AFD"/>
    <w:rsid w:val="00D83850"/>
    <w:rsid w:val="00DA4336"/>
    <w:rsid w:val="00DB028B"/>
    <w:rsid w:val="00DB0E4C"/>
    <w:rsid w:val="00E137C3"/>
    <w:rsid w:val="00E80D9A"/>
    <w:rsid w:val="00F00CAD"/>
    <w:rsid w:val="00F13BD6"/>
    <w:rsid w:val="00F448E0"/>
    <w:rsid w:val="00F70199"/>
    <w:rsid w:val="00FA69C7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29391"/>
  <w15:chartTrackingRefBased/>
  <w15:docId w15:val="{C6341206-EA3B-3D43-8025-C71C20F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D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4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1</cp:revision>
  <dcterms:created xsi:type="dcterms:W3CDTF">2023-12-06T07:13:00Z</dcterms:created>
  <dcterms:modified xsi:type="dcterms:W3CDTF">2023-12-06T07:18:00Z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