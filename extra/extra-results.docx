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334D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017BB804" w14:textId="20B10BED" w:rsidR="00F13BD6" w:rsidRPr="00C8465E" w:rsidRDefault="00B047E3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Shawn Bowers</w:t>
      </w:r>
    </w:p>
    <w:p w14:paraId="024F16EC" w14:textId="1A798A7C" w:rsidR="00F13BD6" w:rsidRDefault="00B047E3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2F2F0852" w14:textId="3291FFD9" w:rsidR="00F13BD6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047E3">
        <w:rPr>
          <w:rFonts w:ascii="Times New Roman" w:hAnsi="Times New Roman" w:cs="Times New Roman"/>
        </w:rPr>
        <w:t>5</w:t>
      </w:r>
      <w:r w:rsidR="00F13BD6">
        <w:rPr>
          <w:rFonts w:ascii="Times New Roman" w:hAnsi="Times New Roman" w:cs="Times New Roman"/>
        </w:rPr>
        <w:t xml:space="preserve"> </w:t>
      </w:r>
      <w:r w:rsidR="00B047E3">
        <w:rPr>
          <w:rFonts w:ascii="Times New Roman" w:hAnsi="Times New Roman" w:cs="Times New Roman"/>
        </w:rPr>
        <w:t>December</w:t>
      </w:r>
      <w:r w:rsidR="00F13BD6">
        <w:rPr>
          <w:rFonts w:ascii="Times New Roman" w:hAnsi="Times New Roman" w:cs="Times New Roman"/>
        </w:rPr>
        <w:t xml:space="preserve"> 202</w:t>
      </w:r>
      <w:r w:rsidR="00B047E3">
        <w:rPr>
          <w:rFonts w:ascii="Times New Roman" w:hAnsi="Times New Roman" w:cs="Times New Roman"/>
        </w:rPr>
        <w:t>3</w:t>
      </w:r>
    </w:p>
    <w:p w14:paraId="3A5EF3B0" w14:textId="3343FF16" w:rsidR="00F13BD6" w:rsidRDefault="00B047E3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Credit</w:t>
      </w:r>
    </w:p>
    <w:p w14:paraId="5F1CD071" w14:textId="438676EA" w:rsidR="00DB028B" w:rsidRDefault="00B047E3" w:rsidP="00B047E3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432BD501" w14:textId="764A5D54" w:rsidR="00B047E3" w:rsidRDefault="00B047E3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B047E3">
        <w:rPr>
          <w:rFonts w:ascii="Times New Roman" w:hAnsi="Times New Roman" w:cs="Times New Roman"/>
        </w:rPr>
        <w:drawing>
          <wp:inline distT="0" distB="0" distL="0" distR="0" wp14:anchorId="1DEB48CB" wp14:editId="66544F2A">
            <wp:extent cx="2908300" cy="3759200"/>
            <wp:effectExtent l="0" t="0" r="0" b="0"/>
            <wp:docPr id="178997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60A" w14:textId="01189FD3" w:rsidR="00B047E3" w:rsidRDefault="00B047E3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A657546" w14:textId="65B67B2C" w:rsidR="00B047E3" w:rsidRDefault="00B047E3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B047E3">
        <w:rPr>
          <w:rFonts w:ascii="Times New Roman" w:hAnsi="Times New Roman" w:cs="Times New Roman"/>
        </w:rPr>
        <w:drawing>
          <wp:inline distT="0" distB="0" distL="0" distR="0" wp14:anchorId="24A02A57" wp14:editId="2F851FE7">
            <wp:extent cx="2870200" cy="355600"/>
            <wp:effectExtent l="0" t="0" r="0" b="0"/>
            <wp:docPr id="931881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16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104" w14:textId="5CA1B378" w:rsidR="00B047E3" w:rsidRDefault="00B047E3" w:rsidP="00B047E3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3BB78179" w14:textId="0A61915A" w:rsidR="00B047E3" w:rsidRDefault="00B047E3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B047E3">
        <w:rPr>
          <w:rFonts w:ascii="Times New Roman" w:hAnsi="Times New Roman" w:cs="Times New Roman"/>
        </w:rPr>
        <w:lastRenderedPageBreak/>
        <w:drawing>
          <wp:inline distT="0" distB="0" distL="0" distR="0" wp14:anchorId="5C11EE1A" wp14:editId="3064B504">
            <wp:extent cx="5943600" cy="3867785"/>
            <wp:effectExtent l="0" t="0" r="0" b="5715"/>
            <wp:docPr id="1221003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30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473" w14:textId="4FD99869" w:rsidR="00B047E3" w:rsidRDefault="00B047E3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75832305" w14:textId="093E8351" w:rsidR="00B047E3" w:rsidRDefault="00CE4529" w:rsidP="00B047E3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CE4529">
        <w:rPr>
          <w:rFonts w:ascii="Times New Roman" w:hAnsi="Times New Roman" w:cs="Times New Roman"/>
        </w:rPr>
        <w:drawing>
          <wp:inline distT="0" distB="0" distL="0" distR="0" wp14:anchorId="3E406EE0" wp14:editId="0DB0E917">
            <wp:extent cx="5943600" cy="317500"/>
            <wp:effectExtent l="0" t="0" r="0" b="0"/>
            <wp:docPr id="30176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9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846" w14:textId="2DDFA82A" w:rsidR="00B047E3" w:rsidRDefault="00B047E3" w:rsidP="00B047E3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067A35D1" w14:textId="12458CC6" w:rsidR="00CE4529" w:rsidRDefault="00CE4529" w:rsidP="00CE452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CE4529">
        <w:rPr>
          <w:rFonts w:ascii="Times New Roman" w:hAnsi="Times New Roman" w:cs="Times New Roman"/>
        </w:rPr>
        <w:lastRenderedPageBreak/>
        <w:drawing>
          <wp:inline distT="0" distB="0" distL="0" distR="0" wp14:anchorId="11363437" wp14:editId="6430E32E">
            <wp:extent cx="5943600" cy="4272280"/>
            <wp:effectExtent l="0" t="0" r="0" b="0"/>
            <wp:docPr id="1628175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59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4692" w14:textId="0A3D22EE" w:rsidR="00CE4529" w:rsidRDefault="00CE4529" w:rsidP="00CE452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148DF47" w14:textId="22DAD6F9" w:rsidR="00CE4529" w:rsidRPr="00B047E3" w:rsidRDefault="00CE4529" w:rsidP="00CE452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CE4529">
        <w:rPr>
          <w:rFonts w:ascii="Times New Roman" w:hAnsi="Times New Roman" w:cs="Times New Roman"/>
        </w:rPr>
        <w:drawing>
          <wp:inline distT="0" distB="0" distL="0" distR="0" wp14:anchorId="4075E1C7" wp14:editId="3FE457A4">
            <wp:extent cx="5943600" cy="314325"/>
            <wp:effectExtent l="0" t="0" r="0" b="3175"/>
            <wp:docPr id="1485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29" w:rsidRPr="00B047E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EB6B" w14:textId="77777777" w:rsidR="00A16747" w:rsidRDefault="00A16747">
      <w:pPr>
        <w:spacing w:line="240" w:lineRule="auto"/>
      </w:pPr>
      <w:r>
        <w:separator/>
      </w:r>
    </w:p>
  </w:endnote>
  <w:endnote w:type="continuationSeparator" w:id="0">
    <w:p w14:paraId="4DA8AA63" w14:textId="77777777" w:rsidR="00A16747" w:rsidRDefault="00A16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5512" w14:textId="77777777" w:rsidR="00A16747" w:rsidRDefault="00A16747">
      <w:pPr>
        <w:spacing w:line="240" w:lineRule="auto"/>
      </w:pPr>
      <w:r>
        <w:separator/>
      </w:r>
    </w:p>
  </w:footnote>
  <w:footnote w:type="continuationSeparator" w:id="0">
    <w:p w14:paraId="5B833228" w14:textId="77777777" w:rsidR="00A16747" w:rsidRDefault="00A16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D449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46C1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87284"/>
    <w:multiLevelType w:val="hybridMultilevel"/>
    <w:tmpl w:val="CE5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424304277">
    <w:abstractNumId w:val="9"/>
  </w:num>
  <w:num w:numId="2" w16cid:durableId="1284926384">
    <w:abstractNumId w:val="7"/>
  </w:num>
  <w:num w:numId="3" w16cid:durableId="146820137">
    <w:abstractNumId w:val="6"/>
  </w:num>
  <w:num w:numId="4" w16cid:durableId="1944266299">
    <w:abstractNumId w:val="5"/>
  </w:num>
  <w:num w:numId="5" w16cid:durableId="1609505420">
    <w:abstractNumId w:val="4"/>
  </w:num>
  <w:num w:numId="6" w16cid:durableId="1336415814">
    <w:abstractNumId w:val="8"/>
  </w:num>
  <w:num w:numId="7" w16cid:durableId="1991401910">
    <w:abstractNumId w:val="3"/>
  </w:num>
  <w:num w:numId="8" w16cid:durableId="536162676">
    <w:abstractNumId w:val="2"/>
  </w:num>
  <w:num w:numId="9" w16cid:durableId="1432823973">
    <w:abstractNumId w:val="1"/>
  </w:num>
  <w:num w:numId="10" w16cid:durableId="619918579">
    <w:abstractNumId w:val="0"/>
  </w:num>
  <w:num w:numId="11" w16cid:durableId="1389451360">
    <w:abstractNumId w:val="10"/>
  </w:num>
  <w:num w:numId="12" w16cid:durableId="1943487368">
    <w:abstractNumId w:val="12"/>
  </w:num>
  <w:num w:numId="13" w16cid:durableId="1131635623">
    <w:abstractNumId w:val="13"/>
  </w:num>
  <w:num w:numId="14" w16cid:durableId="1445073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E3"/>
    <w:rsid w:val="00017101"/>
    <w:rsid w:val="000245A8"/>
    <w:rsid w:val="000360FA"/>
    <w:rsid w:val="000366B6"/>
    <w:rsid w:val="000549D1"/>
    <w:rsid w:val="00065AE1"/>
    <w:rsid w:val="000C3D0A"/>
    <w:rsid w:val="000F44BB"/>
    <w:rsid w:val="0010243B"/>
    <w:rsid w:val="0013407C"/>
    <w:rsid w:val="001342F7"/>
    <w:rsid w:val="00165A41"/>
    <w:rsid w:val="001E1798"/>
    <w:rsid w:val="00297A58"/>
    <w:rsid w:val="002C784A"/>
    <w:rsid w:val="00312E37"/>
    <w:rsid w:val="00316C2B"/>
    <w:rsid w:val="00357917"/>
    <w:rsid w:val="00415520"/>
    <w:rsid w:val="00526BBC"/>
    <w:rsid w:val="00527774"/>
    <w:rsid w:val="00581233"/>
    <w:rsid w:val="00585B24"/>
    <w:rsid w:val="00593420"/>
    <w:rsid w:val="00600747"/>
    <w:rsid w:val="006144A1"/>
    <w:rsid w:val="00641FAD"/>
    <w:rsid w:val="0064286D"/>
    <w:rsid w:val="00663876"/>
    <w:rsid w:val="00667D15"/>
    <w:rsid w:val="00681660"/>
    <w:rsid w:val="006B07CB"/>
    <w:rsid w:val="006F207C"/>
    <w:rsid w:val="00722048"/>
    <w:rsid w:val="007835EA"/>
    <w:rsid w:val="007D04C6"/>
    <w:rsid w:val="007F27EE"/>
    <w:rsid w:val="00816401"/>
    <w:rsid w:val="0081722B"/>
    <w:rsid w:val="00851964"/>
    <w:rsid w:val="008E1BEE"/>
    <w:rsid w:val="009114A9"/>
    <w:rsid w:val="009521E9"/>
    <w:rsid w:val="00960557"/>
    <w:rsid w:val="00996C24"/>
    <w:rsid w:val="009B16C1"/>
    <w:rsid w:val="009B4DBB"/>
    <w:rsid w:val="009E29D3"/>
    <w:rsid w:val="00A16747"/>
    <w:rsid w:val="00A26E46"/>
    <w:rsid w:val="00A31AAB"/>
    <w:rsid w:val="00A43AAA"/>
    <w:rsid w:val="00A72421"/>
    <w:rsid w:val="00AF789C"/>
    <w:rsid w:val="00B047E3"/>
    <w:rsid w:val="00B04A76"/>
    <w:rsid w:val="00B065E6"/>
    <w:rsid w:val="00B22E3A"/>
    <w:rsid w:val="00B25D9A"/>
    <w:rsid w:val="00B428E5"/>
    <w:rsid w:val="00B93258"/>
    <w:rsid w:val="00B93BF2"/>
    <w:rsid w:val="00BE7C16"/>
    <w:rsid w:val="00C04996"/>
    <w:rsid w:val="00C2783D"/>
    <w:rsid w:val="00C57569"/>
    <w:rsid w:val="00C74784"/>
    <w:rsid w:val="00C8465E"/>
    <w:rsid w:val="00C933CB"/>
    <w:rsid w:val="00CC27E3"/>
    <w:rsid w:val="00CE4529"/>
    <w:rsid w:val="00D30105"/>
    <w:rsid w:val="00D61AFD"/>
    <w:rsid w:val="00D83850"/>
    <w:rsid w:val="00DA4336"/>
    <w:rsid w:val="00DB028B"/>
    <w:rsid w:val="00DB0E4C"/>
    <w:rsid w:val="00E137C3"/>
    <w:rsid w:val="00E80D9A"/>
    <w:rsid w:val="00F00CAD"/>
    <w:rsid w:val="00F13BD6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D710F"/>
  <w15:chartTrackingRefBased/>
  <w15:docId w15:val="{32CB0215-0AE9-BA43-A3D3-24B4295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0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1</cp:revision>
  <dcterms:created xsi:type="dcterms:W3CDTF">2023-12-16T12:55:00Z</dcterms:created>
  <dcterms:modified xsi:type="dcterms:W3CDTF">2023-12-16T12:59:00Z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